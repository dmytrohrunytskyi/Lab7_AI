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3F09" w14:textId="1B69F8EF" w:rsidR="00B929A6" w:rsidRPr="006F1BD8" w:rsidRDefault="00396479" w:rsidP="00C234A7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bookmarkStart w:id="0" w:name="_Hlk102147412"/>
      <w:bookmarkEnd w:id="0"/>
      <w:r w:rsidRPr="00AD630D">
        <w:rPr>
          <w:rFonts w:ascii="Times New Roman" w:hAnsi="Times New Roman"/>
          <w:b/>
          <w:bCs/>
          <w:sz w:val="32"/>
          <w:szCs w:val="32"/>
        </w:rPr>
        <w:t>Лабораторна робота №</w:t>
      </w:r>
      <w:r w:rsidR="001F5E27">
        <w:rPr>
          <w:rFonts w:ascii="Times New Roman" w:hAnsi="Times New Roman"/>
          <w:b/>
          <w:bCs/>
          <w:sz w:val="32"/>
          <w:szCs w:val="32"/>
          <w:lang w:val="ru-RU"/>
        </w:rPr>
        <w:t>7</w:t>
      </w:r>
    </w:p>
    <w:p w14:paraId="363DBE63" w14:textId="77777777" w:rsidR="000E3D0D" w:rsidRPr="000E3D0D" w:rsidRDefault="000E3D0D" w:rsidP="00C234A7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</w:p>
    <w:p w14:paraId="05D0AD20" w14:textId="362EB980" w:rsidR="001F5E27" w:rsidRPr="001F5E27" w:rsidRDefault="001F5E27" w:rsidP="001F5E27">
      <w:pPr>
        <w:jc w:val="center"/>
        <w:rPr>
          <w:rFonts w:ascii="Times New Roman" w:hAnsi="Times New Roman"/>
          <w:b/>
          <w:bCs/>
          <w:i/>
          <w:iCs/>
          <w:color w:val="000000"/>
          <w:sz w:val="36"/>
          <w:szCs w:val="36"/>
        </w:rPr>
      </w:pPr>
      <w:r w:rsidRPr="001F5E27">
        <w:rPr>
          <w:rFonts w:ascii="Times New Roman" w:hAnsi="Times New Roman"/>
          <w:b/>
          <w:bCs/>
          <w:sz w:val="28"/>
          <w:szCs w:val="28"/>
        </w:rPr>
        <w:t>ДОСЛІДЖЕННЯ МУРАШИНИХ АЛГОРИТМІВ</w:t>
      </w:r>
    </w:p>
    <w:p w14:paraId="6486AA31" w14:textId="77777777" w:rsidR="001F5E27" w:rsidRPr="001F5E27" w:rsidRDefault="003D7495" w:rsidP="001F5E27">
      <w:pPr>
        <w:rPr>
          <w:rFonts w:ascii="Times New Roman" w:hAnsi="Times New Roman"/>
          <w:b/>
          <w:sz w:val="36"/>
          <w:szCs w:val="28"/>
        </w:rPr>
      </w:pPr>
      <w:r w:rsidRPr="000E3D0D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Мета</w:t>
      </w:r>
      <w:r w:rsidR="00B929A6" w:rsidRPr="000E3D0D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 роботи</w:t>
      </w:r>
      <w:r w:rsidRPr="000E3D0D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:</w:t>
      </w:r>
      <w:r w:rsidRPr="000E3D0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F5E27" w:rsidRPr="001F5E27">
        <w:rPr>
          <w:rFonts w:ascii="Times New Roman" w:hAnsi="Times New Roman"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1F5E27" w:rsidRPr="001F5E27">
        <w:rPr>
          <w:rFonts w:ascii="Times New Roman" w:hAnsi="Times New Roman"/>
          <w:sz w:val="28"/>
          <w:szCs w:val="28"/>
        </w:rPr>
        <w:t>Python</w:t>
      </w:r>
      <w:proofErr w:type="spellEnd"/>
      <w:r w:rsidR="001F5E27" w:rsidRPr="001F5E27">
        <w:rPr>
          <w:rFonts w:ascii="Times New Roman" w:hAnsi="Times New Roman"/>
          <w:sz w:val="28"/>
          <w:szCs w:val="28"/>
        </w:rPr>
        <w:t xml:space="preserve"> навчитися дослідити метод мурашиних колоній.</w:t>
      </w:r>
      <w:r w:rsidR="001F5E27" w:rsidRPr="001F5E27">
        <w:rPr>
          <w:rFonts w:ascii="Times New Roman" w:hAnsi="Times New Roman"/>
          <w:b/>
          <w:sz w:val="36"/>
          <w:szCs w:val="28"/>
        </w:rPr>
        <w:t xml:space="preserve"> </w:t>
      </w:r>
    </w:p>
    <w:p w14:paraId="30A76E03" w14:textId="7AFA045F" w:rsidR="00F95673" w:rsidRPr="001F5E27" w:rsidRDefault="00B35A99" w:rsidP="001F5E27">
      <w:pPr>
        <w:jc w:val="center"/>
        <w:rPr>
          <w:rFonts w:ascii="Times New Roman" w:hAnsi="Times New Roman"/>
          <w:b/>
          <w:sz w:val="28"/>
        </w:rPr>
      </w:pPr>
      <w:r w:rsidRPr="001F5E27">
        <w:rPr>
          <w:rFonts w:ascii="Times New Roman" w:hAnsi="Times New Roman"/>
          <w:b/>
          <w:sz w:val="28"/>
        </w:rPr>
        <w:t>Хід роботи:</w:t>
      </w:r>
    </w:p>
    <w:p w14:paraId="62BD6E3E" w14:textId="786C20BE" w:rsidR="00960880" w:rsidRDefault="00E020D6" w:rsidP="006E2405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 w:rsidRPr="00E020D6">
        <w:rPr>
          <w:b/>
          <w:bCs/>
          <w:color w:val="000000"/>
          <w:sz w:val="28"/>
          <w:szCs w:val="28"/>
        </w:rPr>
        <w:t>Завдання</w:t>
      </w:r>
      <w:proofErr w:type="spellEnd"/>
      <w:r w:rsidR="0089639A">
        <w:rPr>
          <w:b/>
          <w:bCs/>
          <w:color w:val="000000"/>
          <w:sz w:val="28"/>
          <w:szCs w:val="28"/>
          <w:lang w:val="uk-UA"/>
        </w:rPr>
        <w:t xml:space="preserve"> </w:t>
      </w:r>
      <w:r w:rsidR="00034160">
        <w:rPr>
          <w:b/>
          <w:bCs/>
          <w:color w:val="000000"/>
          <w:sz w:val="28"/>
          <w:szCs w:val="28"/>
          <w:lang w:val="uk-UA"/>
        </w:rPr>
        <w:t>2.1</w:t>
      </w:r>
      <w:r w:rsidRPr="00E020D6">
        <w:rPr>
          <w:color w:val="000000"/>
          <w:sz w:val="28"/>
          <w:szCs w:val="28"/>
        </w:rPr>
        <w:t>.</w:t>
      </w:r>
      <w:r w:rsidR="0089639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1F5E27" w:rsidRPr="001F5E27">
        <w:rPr>
          <w:sz w:val="28"/>
          <w:szCs w:val="28"/>
        </w:rPr>
        <w:t>Дослідження</w:t>
      </w:r>
      <w:proofErr w:type="spellEnd"/>
      <w:r w:rsidR="001F5E27" w:rsidRPr="001F5E27">
        <w:rPr>
          <w:sz w:val="28"/>
          <w:szCs w:val="28"/>
        </w:rPr>
        <w:t xml:space="preserve"> </w:t>
      </w:r>
      <w:proofErr w:type="spellStart"/>
      <w:r w:rsidR="001F5E27" w:rsidRPr="001F5E27">
        <w:rPr>
          <w:sz w:val="28"/>
          <w:szCs w:val="28"/>
        </w:rPr>
        <w:t>мурашиного</w:t>
      </w:r>
      <w:proofErr w:type="spellEnd"/>
      <w:r w:rsidR="001F5E27" w:rsidRPr="001F5E27">
        <w:rPr>
          <w:sz w:val="28"/>
          <w:szCs w:val="28"/>
        </w:rPr>
        <w:t xml:space="preserve"> алгоритму на </w:t>
      </w:r>
      <w:proofErr w:type="spellStart"/>
      <w:r w:rsidR="001F5E27" w:rsidRPr="001F5E27">
        <w:rPr>
          <w:sz w:val="28"/>
          <w:szCs w:val="28"/>
        </w:rPr>
        <w:t>прикладі</w:t>
      </w:r>
      <w:proofErr w:type="spellEnd"/>
      <w:r w:rsidR="001F5E27" w:rsidRPr="001F5E27">
        <w:rPr>
          <w:sz w:val="28"/>
          <w:szCs w:val="28"/>
        </w:rPr>
        <w:t xml:space="preserve"> </w:t>
      </w:r>
      <w:proofErr w:type="spellStart"/>
      <w:r w:rsidR="001F5E27" w:rsidRPr="001F5E27">
        <w:rPr>
          <w:sz w:val="28"/>
          <w:szCs w:val="28"/>
        </w:rPr>
        <w:t>рішення</w:t>
      </w:r>
      <w:proofErr w:type="spellEnd"/>
      <w:r w:rsidR="001F5E27" w:rsidRPr="001F5E27">
        <w:rPr>
          <w:sz w:val="28"/>
          <w:szCs w:val="28"/>
        </w:rPr>
        <w:t xml:space="preserve"> </w:t>
      </w:r>
      <w:proofErr w:type="spellStart"/>
      <w:r w:rsidR="001F5E27" w:rsidRPr="001F5E27">
        <w:rPr>
          <w:sz w:val="28"/>
          <w:szCs w:val="28"/>
        </w:rPr>
        <w:t>задачі</w:t>
      </w:r>
      <w:proofErr w:type="spellEnd"/>
      <w:r w:rsidR="001F5E27" w:rsidRPr="001F5E27">
        <w:rPr>
          <w:sz w:val="28"/>
          <w:szCs w:val="28"/>
        </w:rPr>
        <w:t xml:space="preserve"> </w:t>
      </w:r>
      <w:proofErr w:type="spellStart"/>
      <w:r w:rsidR="001F5E27" w:rsidRPr="001F5E27">
        <w:rPr>
          <w:sz w:val="28"/>
          <w:szCs w:val="28"/>
        </w:rPr>
        <w:t>комівояжера</w:t>
      </w:r>
      <w:proofErr w:type="spellEnd"/>
      <w:r w:rsidR="00D7434C">
        <w:rPr>
          <w:sz w:val="28"/>
          <w:szCs w:val="28"/>
          <w:lang w:val="uk-UA"/>
        </w:rPr>
        <w:t>.</w:t>
      </w:r>
    </w:p>
    <w:p w14:paraId="028FA8F2" w14:textId="77777777" w:rsidR="00FF3F84" w:rsidRDefault="00FF3F84" w:rsidP="00FF3F84">
      <w:pPr>
        <w:pStyle w:val="a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FF3F84">
        <w:rPr>
          <w:sz w:val="28"/>
          <w:szCs w:val="28"/>
        </w:rPr>
        <w:t xml:space="preserve">У </w:t>
      </w:r>
      <w:proofErr w:type="spellStart"/>
      <w:r w:rsidRPr="00FF3F84">
        <w:rPr>
          <w:sz w:val="28"/>
          <w:szCs w:val="28"/>
        </w:rPr>
        <w:t>файлі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i/>
          <w:iCs/>
          <w:sz w:val="28"/>
          <w:szCs w:val="28"/>
        </w:rPr>
        <w:t>Відстані</w:t>
      </w:r>
      <w:proofErr w:type="spellEnd"/>
      <w:r w:rsidRPr="00FF3F84">
        <w:rPr>
          <w:i/>
          <w:iCs/>
          <w:sz w:val="28"/>
          <w:szCs w:val="28"/>
        </w:rPr>
        <w:t xml:space="preserve"> </w:t>
      </w:r>
      <w:proofErr w:type="spellStart"/>
      <w:r w:rsidRPr="00FF3F84">
        <w:rPr>
          <w:i/>
          <w:iCs/>
          <w:sz w:val="28"/>
          <w:szCs w:val="28"/>
        </w:rPr>
        <w:t>між</w:t>
      </w:r>
      <w:proofErr w:type="spellEnd"/>
      <w:r w:rsidRPr="00FF3F84">
        <w:rPr>
          <w:i/>
          <w:iCs/>
          <w:sz w:val="28"/>
          <w:szCs w:val="28"/>
        </w:rPr>
        <w:t xml:space="preserve"> </w:t>
      </w:r>
      <w:proofErr w:type="spellStart"/>
      <w:r w:rsidRPr="00FF3F84">
        <w:rPr>
          <w:i/>
          <w:iCs/>
          <w:sz w:val="28"/>
          <w:szCs w:val="28"/>
        </w:rPr>
        <w:t>обласними</w:t>
      </w:r>
      <w:proofErr w:type="spellEnd"/>
      <w:r w:rsidRPr="00FF3F84">
        <w:rPr>
          <w:i/>
          <w:iCs/>
          <w:sz w:val="28"/>
          <w:szCs w:val="28"/>
        </w:rPr>
        <w:t xml:space="preserve"> центрами України.docx</w:t>
      </w:r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міститься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таблиця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відстаней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між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обласними</w:t>
      </w:r>
      <w:proofErr w:type="spellEnd"/>
      <w:r w:rsidRPr="00FF3F84">
        <w:rPr>
          <w:sz w:val="28"/>
          <w:szCs w:val="28"/>
        </w:rPr>
        <w:t xml:space="preserve"> центрами </w:t>
      </w:r>
      <w:proofErr w:type="spellStart"/>
      <w:r w:rsidRPr="00FF3F84">
        <w:rPr>
          <w:sz w:val="28"/>
          <w:szCs w:val="28"/>
        </w:rPr>
        <w:t>України</w:t>
      </w:r>
      <w:proofErr w:type="spellEnd"/>
      <w:r w:rsidRPr="00FF3F84">
        <w:rPr>
          <w:sz w:val="28"/>
          <w:szCs w:val="28"/>
        </w:rPr>
        <w:t xml:space="preserve">. </w:t>
      </w:r>
      <w:proofErr w:type="spellStart"/>
      <w:r w:rsidRPr="00FF3F84">
        <w:rPr>
          <w:sz w:val="28"/>
          <w:szCs w:val="28"/>
        </w:rPr>
        <w:t>Міста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пронумеровані</w:t>
      </w:r>
      <w:proofErr w:type="spellEnd"/>
      <w:r w:rsidRPr="00FF3F84">
        <w:rPr>
          <w:sz w:val="28"/>
          <w:szCs w:val="28"/>
        </w:rPr>
        <w:t xml:space="preserve"> по </w:t>
      </w:r>
      <w:proofErr w:type="spellStart"/>
      <w:r w:rsidRPr="00FF3F84">
        <w:rPr>
          <w:sz w:val="28"/>
          <w:szCs w:val="28"/>
        </w:rPr>
        <w:t>алфавіту</w:t>
      </w:r>
      <w:proofErr w:type="spellEnd"/>
      <w:r w:rsidRPr="00FF3F84">
        <w:rPr>
          <w:sz w:val="28"/>
          <w:szCs w:val="28"/>
        </w:rPr>
        <w:t xml:space="preserve">. Ваш номер за журналом </w:t>
      </w:r>
      <w:proofErr w:type="spellStart"/>
      <w:r w:rsidRPr="00FF3F84">
        <w:rPr>
          <w:sz w:val="28"/>
          <w:szCs w:val="28"/>
        </w:rPr>
        <w:t>групи</w:t>
      </w:r>
      <w:proofErr w:type="spellEnd"/>
      <w:r w:rsidRPr="00FF3F84">
        <w:rPr>
          <w:sz w:val="28"/>
          <w:szCs w:val="28"/>
        </w:rPr>
        <w:t xml:space="preserve"> (</w:t>
      </w:r>
      <w:proofErr w:type="spellStart"/>
      <w:r w:rsidRPr="00FF3F84">
        <w:rPr>
          <w:sz w:val="28"/>
          <w:szCs w:val="28"/>
        </w:rPr>
        <w:t>або</w:t>
      </w:r>
      <w:proofErr w:type="spellEnd"/>
      <w:r w:rsidRPr="00FF3F84">
        <w:rPr>
          <w:sz w:val="28"/>
          <w:szCs w:val="28"/>
        </w:rPr>
        <w:t xml:space="preserve"> номер за табличкою у рейтингу) повинен </w:t>
      </w:r>
      <w:proofErr w:type="spellStart"/>
      <w:r w:rsidRPr="00FF3F84">
        <w:rPr>
          <w:sz w:val="28"/>
          <w:szCs w:val="28"/>
        </w:rPr>
        <w:t>відповідати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місту</w:t>
      </w:r>
      <w:proofErr w:type="spellEnd"/>
      <w:r w:rsidRPr="00FF3F84">
        <w:rPr>
          <w:sz w:val="28"/>
          <w:szCs w:val="28"/>
        </w:rPr>
        <w:t xml:space="preserve"> з </w:t>
      </w:r>
      <w:proofErr w:type="spellStart"/>
      <w:r w:rsidRPr="00FF3F84">
        <w:rPr>
          <w:sz w:val="28"/>
          <w:szCs w:val="28"/>
        </w:rPr>
        <w:t>якого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ви</w:t>
      </w:r>
      <w:proofErr w:type="spellEnd"/>
      <w:r w:rsidRPr="00FF3F84">
        <w:rPr>
          <w:sz w:val="28"/>
          <w:szCs w:val="28"/>
        </w:rPr>
        <w:t xml:space="preserve"> будете </w:t>
      </w:r>
      <w:proofErr w:type="spellStart"/>
      <w:r w:rsidRPr="00FF3F84">
        <w:rPr>
          <w:sz w:val="28"/>
          <w:szCs w:val="28"/>
        </w:rPr>
        <w:t>починати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виїзд</w:t>
      </w:r>
      <w:proofErr w:type="spellEnd"/>
      <w:r w:rsidRPr="00FF3F84">
        <w:rPr>
          <w:sz w:val="28"/>
          <w:szCs w:val="28"/>
        </w:rPr>
        <w:t xml:space="preserve">. </w:t>
      </w:r>
      <w:proofErr w:type="spellStart"/>
      <w:r w:rsidRPr="00FF3F84">
        <w:rPr>
          <w:sz w:val="28"/>
          <w:szCs w:val="28"/>
        </w:rPr>
        <w:t>Наприклад</w:t>
      </w:r>
      <w:proofErr w:type="spellEnd"/>
      <w:r w:rsidRPr="00FF3F84">
        <w:rPr>
          <w:sz w:val="28"/>
          <w:szCs w:val="28"/>
        </w:rPr>
        <w:t xml:space="preserve">: за рейтинговою таблицею - № 6 Драк Тарас </w:t>
      </w:r>
      <w:proofErr w:type="spellStart"/>
      <w:r w:rsidRPr="00FF3F84">
        <w:rPr>
          <w:sz w:val="28"/>
          <w:szCs w:val="28"/>
        </w:rPr>
        <w:t>Сергійович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починає</w:t>
      </w:r>
      <w:proofErr w:type="spellEnd"/>
      <w:r w:rsidRPr="00FF3F84">
        <w:rPr>
          <w:sz w:val="28"/>
          <w:szCs w:val="28"/>
        </w:rPr>
        <w:t xml:space="preserve"> з № 6. </w:t>
      </w:r>
      <w:proofErr w:type="spellStart"/>
      <w:r w:rsidRPr="00FF3F84">
        <w:rPr>
          <w:sz w:val="28"/>
          <w:szCs w:val="28"/>
        </w:rPr>
        <w:t>Івано-Франківськ</w:t>
      </w:r>
      <w:proofErr w:type="spellEnd"/>
      <w:r w:rsidRPr="00FF3F84">
        <w:rPr>
          <w:sz w:val="28"/>
          <w:szCs w:val="28"/>
        </w:rPr>
        <w:t xml:space="preserve">. </w:t>
      </w:r>
      <w:proofErr w:type="spellStart"/>
      <w:r w:rsidRPr="00FF3F84">
        <w:rPr>
          <w:sz w:val="28"/>
          <w:szCs w:val="28"/>
        </w:rPr>
        <w:t>Виїзд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починається</w:t>
      </w:r>
      <w:proofErr w:type="spellEnd"/>
      <w:r w:rsidRPr="00FF3F84">
        <w:rPr>
          <w:sz w:val="28"/>
          <w:szCs w:val="28"/>
        </w:rPr>
        <w:t xml:space="preserve"> і </w:t>
      </w:r>
      <w:proofErr w:type="spellStart"/>
      <w:r w:rsidRPr="00FF3F84">
        <w:rPr>
          <w:sz w:val="28"/>
          <w:szCs w:val="28"/>
        </w:rPr>
        <w:t>закінчується</w:t>
      </w:r>
      <w:proofErr w:type="spellEnd"/>
      <w:r w:rsidRPr="00FF3F84">
        <w:rPr>
          <w:sz w:val="28"/>
          <w:szCs w:val="28"/>
        </w:rPr>
        <w:t xml:space="preserve"> в </w:t>
      </w:r>
      <w:proofErr w:type="spellStart"/>
      <w:r w:rsidRPr="00FF3F84">
        <w:rPr>
          <w:sz w:val="28"/>
          <w:szCs w:val="28"/>
        </w:rPr>
        <w:t>цьому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місті</w:t>
      </w:r>
      <w:proofErr w:type="spellEnd"/>
      <w:r w:rsidRPr="00FF3F84">
        <w:rPr>
          <w:sz w:val="28"/>
          <w:szCs w:val="28"/>
        </w:rPr>
        <w:t xml:space="preserve">. </w:t>
      </w:r>
    </w:p>
    <w:p w14:paraId="67311879" w14:textId="75E35EBB" w:rsidR="00FF3F84" w:rsidRDefault="00FF3F84" w:rsidP="00FF3F84">
      <w:pPr>
        <w:pStyle w:val="a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FF3F84">
        <w:rPr>
          <w:sz w:val="28"/>
          <w:szCs w:val="28"/>
        </w:rPr>
        <w:t>Використовуючи</w:t>
      </w:r>
      <w:proofErr w:type="spellEnd"/>
      <w:r w:rsidRPr="00FF3F84">
        <w:rPr>
          <w:sz w:val="28"/>
          <w:szCs w:val="28"/>
        </w:rPr>
        <w:t xml:space="preserve"> мову Python, </w:t>
      </w:r>
      <w:proofErr w:type="spellStart"/>
      <w:r w:rsidRPr="00FF3F84">
        <w:rPr>
          <w:sz w:val="28"/>
          <w:szCs w:val="28"/>
        </w:rPr>
        <w:t>розробити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програму</w:t>
      </w:r>
      <w:proofErr w:type="spellEnd"/>
      <w:r w:rsidRPr="00FF3F84">
        <w:rPr>
          <w:sz w:val="28"/>
          <w:szCs w:val="28"/>
        </w:rPr>
        <w:t xml:space="preserve">, </w:t>
      </w:r>
      <w:proofErr w:type="spellStart"/>
      <w:r w:rsidRPr="00FF3F84">
        <w:rPr>
          <w:sz w:val="28"/>
          <w:szCs w:val="28"/>
        </w:rPr>
        <w:t>що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реалізує</w:t>
      </w:r>
      <w:proofErr w:type="spellEnd"/>
      <w:r w:rsidRPr="00FF3F84">
        <w:rPr>
          <w:sz w:val="28"/>
          <w:szCs w:val="28"/>
        </w:rPr>
        <w:t xml:space="preserve"> метод </w:t>
      </w:r>
      <w:proofErr w:type="spellStart"/>
      <w:r w:rsidRPr="00FF3F84">
        <w:rPr>
          <w:sz w:val="28"/>
          <w:szCs w:val="28"/>
        </w:rPr>
        <w:t>мурашиних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колоній</w:t>
      </w:r>
      <w:proofErr w:type="spellEnd"/>
      <w:r w:rsidRPr="00FF3F84">
        <w:rPr>
          <w:sz w:val="28"/>
          <w:szCs w:val="28"/>
        </w:rPr>
        <w:t xml:space="preserve">, для </w:t>
      </w:r>
      <w:proofErr w:type="spellStart"/>
      <w:r w:rsidRPr="00FF3F84">
        <w:rPr>
          <w:sz w:val="28"/>
          <w:szCs w:val="28"/>
        </w:rPr>
        <w:t>рішення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задачі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комівояжера</w:t>
      </w:r>
      <w:proofErr w:type="spellEnd"/>
      <w:r w:rsidRPr="00FF3F84">
        <w:rPr>
          <w:sz w:val="28"/>
          <w:szCs w:val="28"/>
        </w:rPr>
        <w:t xml:space="preserve">, </w:t>
      </w:r>
      <w:proofErr w:type="spellStart"/>
      <w:r w:rsidRPr="00FF3F84">
        <w:rPr>
          <w:sz w:val="28"/>
          <w:szCs w:val="28"/>
        </w:rPr>
        <w:t>який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їздить</w:t>
      </w:r>
      <w:proofErr w:type="spellEnd"/>
      <w:r w:rsidRPr="00FF3F84">
        <w:rPr>
          <w:sz w:val="28"/>
          <w:szCs w:val="28"/>
        </w:rPr>
        <w:t xml:space="preserve"> по </w:t>
      </w:r>
      <w:proofErr w:type="spellStart"/>
      <w:r w:rsidRPr="00FF3F84">
        <w:rPr>
          <w:sz w:val="28"/>
          <w:szCs w:val="28"/>
        </w:rPr>
        <w:t>містах</w:t>
      </w:r>
      <w:proofErr w:type="spellEnd"/>
      <w:r w:rsidRPr="00FF3F84">
        <w:rPr>
          <w:sz w:val="28"/>
          <w:szCs w:val="28"/>
        </w:rPr>
        <w:t xml:space="preserve"> </w:t>
      </w:r>
      <w:proofErr w:type="spellStart"/>
      <w:r w:rsidRPr="00FF3F84">
        <w:rPr>
          <w:sz w:val="28"/>
          <w:szCs w:val="28"/>
        </w:rPr>
        <w:t>України</w:t>
      </w:r>
      <w:proofErr w:type="spellEnd"/>
      <w:r w:rsidRPr="00FF3F84">
        <w:rPr>
          <w:sz w:val="28"/>
          <w:szCs w:val="28"/>
        </w:rPr>
        <w:t>.</w:t>
      </w:r>
    </w:p>
    <w:p w14:paraId="78A24202" w14:textId="4C71514D" w:rsidR="00C46572" w:rsidRDefault="00C46572" w:rsidP="00C46572">
      <w:pPr>
        <w:pStyle w:val="ad"/>
        <w:spacing w:before="0" w:beforeAutospacing="0" w:after="0" w:afterAutospacing="0" w:line="360" w:lineRule="auto"/>
        <w:ind w:firstLine="708"/>
        <w:jc w:val="right"/>
        <w:rPr>
          <w:sz w:val="28"/>
          <w:szCs w:val="28"/>
          <w:lang w:val="uk-UA"/>
        </w:rPr>
      </w:pPr>
    </w:p>
    <w:p w14:paraId="3248E74B" w14:textId="77777777" w:rsidR="00827742" w:rsidRDefault="00827742" w:rsidP="00C46572">
      <w:pPr>
        <w:pStyle w:val="ad"/>
        <w:spacing w:before="0" w:beforeAutospacing="0" w:after="0" w:afterAutospacing="0" w:line="360" w:lineRule="auto"/>
        <w:ind w:firstLine="708"/>
        <w:jc w:val="right"/>
        <w:rPr>
          <w:sz w:val="28"/>
          <w:szCs w:val="28"/>
          <w:lang w:val="uk-UA"/>
        </w:rPr>
      </w:pPr>
    </w:p>
    <w:p w14:paraId="2EB6344E" w14:textId="6EACDCDF" w:rsidR="00791E02" w:rsidRPr="00C46572" w:rsidRDefault="00C46572" w:rsidP="00C46572">
      <w:pPr>
        <w:pStyle w:val="ad"/>
        <w:spacing w:before="0" w:beforeAutospacing="0" w:after="0" w:afterAutospacing="0" w:line="360" w:lineRule="auto"/>
        <w:ind w:firstLine="70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91E02" w14:paraId="15C1206E" w14:textId="77777777" w:rsidTr="00791E02">
        <w:tc>
          <w:tcPr>
            <w:tcW w:w="4955" w:type="dxa"/>
            <w:vAlign w:val="center"/>
          </w:tcPr>
          <w:p w14:paraId="11B79D60" w14:textId="3AC7C95D" w:rsidR="00791E02" w:rsidRPr="00791E02" w:rsidRDefault="00791E02" w:rsidP="00791E02">
            <w:pPr>
              <w:pStyle w:val="ad"/>
              <w:spacing w:before="0" w:beforeAutospacing="0" w:after="0" w:afterAutospacing="0" w:line="360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791E02">
              <w:rPr>
                <w:b/>
                <w:bCs/>
                <w:sz w:val="28"/>
                <w:szCs w:val="28"/>
                <w:lang w:val="uk-UA"/>
              </w:rPr>
              <w:t>Варіант №</w:t>
            </w:r>
          </w:p>
        </w:tc>
        <w:tc>
          <w:tcPr>
            <w:tcW w:w="4956" w:type="dxa"/>
            <w:vAlign w:val="center"/>
          </w:tcPr>
          <w:p w14:paraId="4C1D292A" w14:textId="74847684" w:rsidR="00791E02" w:rsidRPr="00791E02" w:rsidRDefault="00791E02" w:rsidP="00791E02">
            <w:pPr>
              <w:pStyle w:val="ad"/>
              <w:spacing w:before="0" w:beforeAutospacing="0" w:after="0" w:afterAutospacing="0" w:line="360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791E02">
              <w:rPr>
                <w:b/>
                <w:bCs/>
                <w:sz w:val="28"/>
                <w:szCs w:val="28"/>
                <w:lang w:val="uk-UA"/>
              </w:rPr>
              <w:t>Місто</w:t>
            </w:r>
          </w:p>
        </w:tc>
      </w:tr>
      <w:tr w:rsidR="00791E02" w14:paraId="68465283" w14:textId="77777777" w:rsidTr="00791E02">
        <w:tc>
          <w:tcPr>
            <w:tcW w:w="4955" w:type="dxa"/>
            <w:vAlign w:val="center"/>
          </w:tcPr>
          <w:p w14:paraId="2D05CC37" w14:textId="18C38E7B" w:rsidR="00791E02" w:rsidRPr="00791E02" w:rsidRDefault="00791E02" w:rsidP="00791E02">
            <w:pPr>
              <w:pStyle w:val="ad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956" w:type="dxa"/>
            <w:vAlign w:val="center"/>
          </w:tcPr>
          <w:p w14:paraId="527832EB" w14:textId="23C6ACBB" w:rsidR="00791E02" w:rsidRDefault="00791E02" w:rsidP="00791E02">
            <w:pPr>
              <w:pStyle w:val="ad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791E02">
              <w:rPr>
                <w:sz w:val="28"/>
                <w:szCs w:val="28"/>
              </w:rPr>
              <w:t>Івано-Франківськ</w:t>
            </w:r>
            <w:proofErr w:type="spellEnd"/>
          </w:p>
        </w:tc>
      </w:tr>
    </w:tbl>
    <w:p w14:paraId="2976BB9C" w14:textId="1C2FC0AB" w:rsidR="00FF3F84" w:rsidRDefault="00FF3F84" w:rsidP="00791E02">
      <w:pPr>
        <w:pStyle w:val="ad"/>
        <w:spacing w:before="0" w:beforeAutospacing="0" w:after="0" w:afterAutospacing="0" w:line="360" w:lineRule="auto"/>
        <w:jc w:val="both"/>
        <w:rPr>
          <w:sz w:val="36"/>
          <w:szCs w:val="36"/>
        </w:rPr>
      </w:pPr>
    </w:p>
    <w:p w14:paraId="6EFF1FBC" w14:textId="77777777" w:rsidR="00827742" w:rsidRPr="00FF3F84" w:rsidRDefault="00827742" w:rsidP="00791E02">
      <w:pPr>
        <w:pStyle w:val="ad"/>
        <w:spacing w:before="0" w:beforeAutospacing="0" w:after="0" w:afterAutospacing="0" w:line="360" w:lineRule="auto"/>
        <w:jc w:val="both"/>
        <w:rPr>
          <w:sz w:val="36"/>
          <w:szCs w:val="36"/>
        </w:rPr>
      </w:pPr>
    </w:p>
    <w:p w14:paraId="65E75A99" w14:textId="61878DA8" w:rsidR="00960880" w:rsidRDefault="009500D3" w:rsidP="006E2405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програми:</w:t>
      </w:r>
    </w:p>
    <w:p w14:paraId="6FC6CDF2" w14:textId="509A7811" w:rsidR="00607BF9" w:rsidRDefault="00607BF9" w:rsidP="00827742">
      <w:pPr>
        <w:pStyle w:val="ad"/>
        <w:spacing w:before="0" w:beforeAutospacing="0" w:after="0" w:afterAutospacing="0" w:line="480" w:lineRule="auto"/>
        <w:jc w:val="both"/>
        <w:rPr>
          <w:color w:val="000000"/>
          <w:sz w:val="28"/>
          <w:szCs w:val="28"/>
          <w:lang w:val="uk-UA"/>
        </w:rPr>
      </w:pPr>
    </w:p>
    <w:p w14:paraId="50FD0A74" w14:textId="1686DBA9" w:rsidR="00827742" w:rsidRDefault="00827742" w:rsidP="00827742">
      <w:pPr>
        <w:pStyle w:val="ad"/>
        <w:spacing w:before="0" w:beforeAutospacing="0" w:after="0" w:afterAutospacing="0" w:line="480" w:lineRule="auto"/>
        <w:jc w:val="both"/>
        <w:rPr>
          <w:color w:val="000000"/>
          <w:sz w:val="28"/>
          <w:szCs w:val="28"/>
          <w:lang w:val="uk-UA"/>
        </w:rPr>
      </w:pPr>
    </w:p>
    <w:p w14:paraId="4EA59BDD" w14:textId="42595356" w:rsidR="00827742" w:rsidRDefault="00827742" w:rsidP="00827742">
      <w:pPr>
        <w:pStyle w:val="ad"/>
        <w:spacing w:before="0" w:beforeAutospacing="0" w:after="0" w:afterAutospacing="0" w:line="480" w:lineRule="auto"/>
        <w:jc w:val="both"/>
        <w:rPr>
          <w:color w:val="000000"/>
          <w:sz w:val="28"/>
          <w:szCs w:val="28"/>
          <w:lang w:val="uk-UA"/>
        </w:rPr>
      </w:pPr>
    </w:p>
    <w:p w14:paraId="77DEF337" w14:textId="3F25712D" w:rsidR="00827742" w:rsidRDefault="00827742" w:rsidP="00827742">
      <w:pPr>
        <w:pStyle w:val="ad"/>
        <w:spacing w:before="0" w:beforeAutospacing="0" w:after="0" w:afterAutospacing="0" w:line="480" w:lineRule="auto"/>
        <w:jc w:val="both"/>
        <w:rPr>
          <w:color w:val="000000"/>
          <w:sz w:val="28"/>
          <w:szCs w:val="28"/>
          <w:lang w:val="uk-UA"/>
        </w:rPr>
      </w:pPr>
    </w:p>
    <w:p w14:paraId="6B1AE761" w14:textId="022B538D" w:rsidR="00827742" w:rsidRDefault="00827742" w:rsidP="00827742">
      <w:pPr>
        <w:pStyle w:val="ad"/>
        <w:spacing w:before="0" w:beforeAutospacing="0" w:after="0" w:afterAutospacing="0" w:line="480" w:lineRule="auto"/>
        <w:jc w:val="both"/>
        <w:rPr>
          <w:color w:val="000000"/>
          <w:sz w:val="28"/>
          <w:szCs w:val="28"/>
          <w:lang w:val="uk-UA"/>
        </w:rPr>
      </w:pPr>
    </w:p>
    <w:p w14:paraId="5330FD7F" w14:textId="31DDE670" w:rsidR="00827742" w:rsidRPr="00827742" w:rsidRDefault="00827742" w:rsidP="00827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>import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Відстані між містами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645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868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748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382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593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844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232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575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734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521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343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396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645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901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533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394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975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343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468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196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446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430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1130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376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765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324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672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868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858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1171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727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520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1111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1221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611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731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1045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591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706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1100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1391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560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988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547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1141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867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858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738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431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1182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468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671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624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321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389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271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748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738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1119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681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833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497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925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1488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287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875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747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901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1171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431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1119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561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618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1402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328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747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627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1070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908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280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1040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798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246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709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701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533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727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561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811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388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550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489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972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346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551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538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149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520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618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710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174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246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627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570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547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883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387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225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435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637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363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394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1182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1402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811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1199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1379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1129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739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1289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1539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706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1292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951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382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1111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681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328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388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1199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780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856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725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1052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734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413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866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869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263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578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949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975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1221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833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550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710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1379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850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970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232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1173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261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1028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1141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240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740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690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343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611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747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174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780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850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864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282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681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754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999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556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642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640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468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731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497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627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489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856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970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540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741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392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831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171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548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515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529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593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196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468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246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725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540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635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261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825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1149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653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477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1045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925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627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1129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232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864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741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162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484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834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193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458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844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446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591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1070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972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570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739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1052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1173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282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392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635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1097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1363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652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221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964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696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981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1112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430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706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908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346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734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681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261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774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1138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732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540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883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350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232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1100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547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1289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754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825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162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1097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774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987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831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575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176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568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575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1130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1391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671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1488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280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883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1539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413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261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999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1149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484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1363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1138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1299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1065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455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984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444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951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734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287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1040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387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866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1028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556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831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652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987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1299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576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854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1036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608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521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376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560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624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798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551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225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869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1141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171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834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221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732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831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1065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576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641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351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713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691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765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988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875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246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435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263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240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548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653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193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964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455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854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641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463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455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343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324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547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321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709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706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578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740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696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540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575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984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351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463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330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1141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389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957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538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637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1292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642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515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981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883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176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444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1036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713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660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695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396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672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867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747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701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363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951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949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690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640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529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477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458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1112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350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568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951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608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691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455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695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]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Список міст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'Вінниця'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'Дніпро'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'Донецьк'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'Житомир'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'Запоріжжя'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'Івано-Франківськ'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'Київ'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'Кропивницький'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'Луганськ'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'Луцьк'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'Львів'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'Миколаїв'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'Одеса'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'Полтава'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'Рівне'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'Сімферополь'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'Суми'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'Тернопіль'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'Ужгород'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'Харків'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'Херсон'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'Хмельницький'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'Черкаси'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'Чернівці'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'Чернігів'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2774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82774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82774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colony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colony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.pheromone_map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Створення масиву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феромонів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для кожного міста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.visited_cities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Список відвіданих міст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.total_distance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Загальна відстань подорожі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choose_next_city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.visited_cities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Поточне місто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unvisited_cities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.visited_cities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Невідвідані міста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probabilities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unvisited_cities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pheromone_level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.pheromone_map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.colony.cities.index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)]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Рівень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феромонів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для поточного міста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.colony.distance[</w:t>
      </w:r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.colony.cities.index(current_city)][</w:t>
      </w:r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.colony.cities.index(city)]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Відстань між поточним та наступним містом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probability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pheromone_level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**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.colony.alpha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**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.colony.beta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Ймовірність вибору наступного міста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probabilities.append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probability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total_probability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probabilities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probabilities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total_probability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probabilities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Нормалізація ймовірностей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next_city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random.choices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unvisited_cities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probabilities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Вибір наступного міста з використанням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рулеткового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вибору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next_city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travel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.visited_cities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&lt; 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next_city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.choose_next_city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.visited_cities.append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next_city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current_city_index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.colony.cities.index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.visited_cities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Індекс поточного міста у списку міст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next_city_index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.colony.cities.index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next_city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Індекс наступного міста у списку міст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.total_distance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current_city_index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next_city_index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Додавання відстані між поточним та наступним містом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# Повертаємось в початкове місто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.total_distance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.colony.distance[</w:t>
      </w:r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.colony.cities.index(</w:t>
      </w:r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.visited_cities[-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])][</w:t>
      </w:r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.colony.cities.index(</w:t>
      </w:r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.visited_cities[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])]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.visited_cities.append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.visited_cities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Додаємо початкове місто в кінець списку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AntColony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2774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82774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82774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distance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cities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n_ants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alpha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evaporation_rate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initial_pheromone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Відстані між містами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Список міст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.pheromone_map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initial_pheromone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Початковий рівень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феромонів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для кожного міста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.n_ants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n_ants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Кількість мурах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.alpha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alpha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Параметр альфа для впливу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феромонів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на вибір наступного міста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.beta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Параметр бета для впливу відстані на вибір наступного міста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.evaporation_rate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evaporation_rate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Швидкість випаровування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феромонів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.initial_pheromone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initial_pheromone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Початковий рівень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феромонів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.best_path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Найкращий шлях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.best_distance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inf</w:t>
      </w:r>
      <w:proofErr w:type="spellEnd"/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Найменша відстань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update_pheromones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.ants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ant.visited_cities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next_city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ant.visited_cities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 +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current_city_index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.cities.index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next_city_index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.cities.index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next_city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.pheromone_map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current_city_index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*= (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.evaporation_rate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Випаровування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феромонів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.pheromone_map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next_city_index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*= (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.evaporation_rate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Випаровування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феромонів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.pheromone_map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current_city_index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+=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.initial_pheromone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ant.total_distance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Додавання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феромонів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.pheromone_map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next_city_index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+=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.initial_pheromone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ant.total_distance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Додавання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феромонів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run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n_iterations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iteration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n_iterations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.ants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.n_ants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)]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Створення мурах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.ants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ant.travel()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ant.total_distance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.best_distance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.best_distance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ant.total_distance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.best_path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ant.visited_cities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2774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.update_pheromones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Оновлення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феромонів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#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print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f"Iteration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{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iteration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+ 1}: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Best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Distance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=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>{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self.best_distance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},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Best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Path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= {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self.best_path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}")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Параметри мурашиного алгоритму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n_ants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alpha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evaporation_rate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initial_pheromone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Створення об'єкта класу </w:t>
      </w:r>
      <w:proofErr w:type="spellStart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AntColony</w:t>
      </w:r>
      <w:proofErr w:type="spellEnd"/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та запуск алгоритму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ant_colony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AntColony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distance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cities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n_ants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alpha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evaporation_rate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initial_pheromone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ant_colony.run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n_iterations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name_city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'Івано-Франківськ'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Distance</w:t>
      </w:r>
      <w:proofErr w:type="spellEnd"/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ant_colony.best_distance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Вивід найкращої відстані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Best</w:t>
      </w:r>
      <w:proofErr w:type="spellEnd"/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path</w:t>
      </w:r>
      <w:proofErr w:type="spellEnd"/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 -&gt; '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join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ant_colony.best_path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 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Вивід найкращого шляху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Графік</w:t>
      </w:r>
      <w:r w:rsidRPr="0082774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figsize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=(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plt.xticks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([i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ant_colony.best_path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))])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plt.yticks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cities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"Номери міст"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"Назви міст"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"Маршрут пройдений комівояжером"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([i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ant_colony.best_path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cities.index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ant_colony.best_path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ms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27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marker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'o'</w:t>
      </w:r>
      <w:r w:rsidRPr="00827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27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mfc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27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plt.grid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plt.tight_layout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827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14:paraId="6D99CC7D" w14:textId="77777777" w:rsidR="00827742" w:rsidRDefault="00827742" w:rsidP="0097509A">
      <w:pPr>
        <w:pStyle w:val="ad"/>
        <w:spacing w:before="0" w:beforeAutospacing="0" w:after="0" w:afterAutospacing="0" w:line="48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3C1C5946" w14:textId="28DE2763" w:rsidR="00960880" w:rsidRDefault="00E27C07" w:rsidP="0097509A">
      <w:pPr>
        <w:pStyle w:val="ad"/>
        <w:spacing w:before="0" w:beforeAutospacing="0" w:after="0" w:afterAutospacing="0" w:line="48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476A72FB" w14:textId="12EC727D" w:rsidR="00E27C07" w:rsidRDefault="00786799" w:rsidP="00786799">
      <w:pPr>
        <w:pStyle w:val="ad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786799">
        <w:rPr>
          <w:color w:val="000000"/>
          <w:sz w:val="28"/>
          <w:szCs w:val="28"/>
          <w:lang w:val="uk-UA"/>
        </w:rPr>
        <w:drawing>
          <wp:inline distT="0" distB="0" distL="0" distR="0" wp14:anchorId="13F0DE5C" wp14:editId="11DB39B4">
            <wp:extent cx="6299835" cy="3150235"/>
            <wp:effectExtent l="19050" t="19050" r="24765" b="12065"/>
            <wp:docPr id="799983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83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74194" w14:textId="649368B4" w:rsidR="00161020" w:rsidRDefault="00161020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="007F386C" w:rsidRPr="007F386C">
        <w:rPr>
          <w:color w:val="000000"/>
          <w:sz w:val="28"/>
          <w:szCs w:val="28"/>
          <w:lang w:val="uk-UA"/>
        </w:rPr>
        <w:t>2.</w:t>
      </w:r>
      <w:r w:rsidR="007F386C" w:rsidRPr="00827742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.1 – Результат виконання</w:t>
      </w:r>
      <w:r w:rsidR="00C866F1">
        <w:rPr>
          <w:color w:val="000000"/>
          <w:sz w:val="28"/>
          <w:szCs w:val="28"/>
          <w:lang w:val="uk-UA"/>
        </w:rPr>
        <w:t xml:space="preserve"> завдання</w:t>
      </w:r>
      <w:r w:rsidR="00786799">
        <w:rPr>
          <w:color w:val="000000"/>
          <w:sz w:val="28"/>
          <w:szCs w:val="28"/>
          <w:lang w:val="uk-UA"/>
        </w:rPr>
        <w:t xml:space="preserve"> (графік 1)</w:t>
      </w:r>
      <w:r>
        <w:rPr>
          <w:color w:val="000000"/>
          <w:sz w:val="28"/>
          <w:szCs w:val="28"/>
          <w:lang w:val="uk-UA"/>
        </w:rPr>
        <w:t>.</w:t>
      </w:r>
    </w:p>
    <w:p w14:paraId="17A915C8" w14:textId="7C8E91FD" w:rsidR="00B03BE8" w:rsidRDefault="00B03BE8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048392FF" w14:textId="04EFB7CF" w:rsidR="005F701A" w:rsidRDefault="00716136" w:rsidP="00716136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716136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7B6B3984" wp14:editId="0DC5B8B9">
            <wp:extent cx="6299835" cy="648970"/>
            <wp:effectExtent l="0" t="0" r="5715" b="0"/>
            <wp:docPr id="1975942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2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EE5C" w14:textId="5CB1EBE4" w:rsidR="00B03BE8" w:rsidRDefault="00B03BE8" w:rsidP="00B03BE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827742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.</w:t>
      </w:r>
      <w:r w:rsidRPr="00827742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– Результат виконання завдання.</w:t>
      </w:r>
    </w:p>
    <w:p w14:paraId="30B363AB" w14:textId="77777777" w:rsidR="00094007" w:rsidRDefault="00094007" w:rsidP="00B03BE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478D58EC" w14:textId="427F9478" w:rsidR="00607BF9" w:rsidRDefault="00094007" w:rsidP="00094007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094007">
        <w:rPr>
          <w:color w:val="000000"/>
          <w:sz w:val="28"/>
          <w:szCs w:val="28"/>
          <w:lang w:val="uk-UA"/>
        </w:rPr>
        <w:drawing>
          <wp:inline distT="0" distB="0" distL="0" distR="0" wp14:anchorId="336F8A73" wp14:editId="60D81531">
            <wp:extent cx="6299835" cy="3150235"/>
            <wp:effectExtent l="19050" t="19050" r="24765" b="12065"/>
            <wp:docPr id="1608716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16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5C737" w14:textId="536A29E5" w:rsidR="0036736A" w:rsidRPr="009C3FFF" w:rsidRDefault="00BC732E" w:rsidP="009C3FFF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 2.</w:t>
      </w:r>
      <w:r w:rsidR="00094007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.</w:t>
      </w:r>
      <w:r w:rsidR="00094007"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605862">
        <w:rPr>
          <w:color w:val="000000"/>
          <w:sz w:val="28"/>
          <w:szCs w:val="28"/>
          <w:lang w:val="uk-UA"/>
        </w:rPr>
        <w:t xml:space="preserve"> завдання</w:t>
      </w:r>
      <w:r w:rsidR="00094007">
        <w:rPr>
          <w:color w:val="000000"/>
          <w:sz w:val="28"/>
          <w:szCs w:val="28"/>
          <w:lang w:val="uk-UA"/>
        </w:rPr>
        <w:t xml:space="preserve"> </w:t>
      </w:r>
      <w:r w:rsidR="00094007">
        <w:rPr>
          <w:color w:val="000000"/>
          <w:sz w:val="28"/>
          <w:szCs w:val="28"/>
          <w:lang w:val="uk-UA"/>
        </w:rPr>
        <w:t xml:space="preserve">(графік </w:t>
      </w:r>
      <w:r w:rsidR="00094007">
        <w:rPr>
          <w:color w:val="000000"/>
          <w:sz w:val="28"/>
          <w:szCs w:val="28"/>
          <w:lang w:val="uk-UA"/>
        </w:rPr>
        <w:t>2</w:t>
      </w:r>
      <w:r w:rsidR="00094007">
        <w:rPr>
          <w:color w:val="000000"/>
          <w:sz w:val="28"/>
          <w:szCs w:val="28"/>
          <w:lang w:val="uk-UA"/>
        </w:rPr>
        <w:t>)</w:t>
      </w:r>
      <w:r w:rsidR="0055202E">
        <w:rPr>
          <w:color w:val="000000"/>
          <w:sz w:val="28"/>
          <w:szCs w:val="28"/>
          <w:lang w:val="uk-UA"/>
        </w:rPr>
        <w:t>.</w:t>
      </w:r>
    </w:p>
    <w:p w14:paraId="6C800DFD" w14:textId="6EA1ABC7" w:rsidR="00094007" w:rsidRDefault="00094007" w:rsidP="00094007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4B47E488" w14:textId="5DD24602" w:rsidR="000153FE" w:rsidRDefault="000153FE" w:rsidP="000153FE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0153FE">
        <w:rPr>
          <w:color w:val="000000"/>
          <w:sz w:val="28"/>
          <w:szCs w:val="28"/>
          <w:lang w:val="uk-UA"/>
        </w:rPr>
        <w:drawing>
          <wp:inline distT="0" distB="0" distL="0" distR="0" wp14:anchorId="66D4953D" wp14:editId="49EF8266">
            <wp:extent cx="6299835" cy="621665"/>
            <wp:effectExtent l="0" t="0" r="5715" b="6985"/>
            <wp:docPr id="1819255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55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5C18" w14:textId="75BD8051" w:rsidR="00094007" w:rsidRDefault="00094007" w:rsidP="00094007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827742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uk-UA"/>
        </w:rPr>
        <w:t xml:space="preserve"> – Результат виконання завдання.</w:t>
      </w:r>
    </w:p>
    <w:p w14:paraId="2815B6EC" w14:textId="77777777" w:rsidR="00094007" w:rsidRDefault="00094007" w:rsidP="00094007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4970ED67" w14:textId="3EC01F40" w:rsidR="001F5E27" w:rsidRDefault="00141004" w:rsidP="00141004">
      <w:pPr>
        <w:pStyle w:val="ad"/>
        <w:spacing w:before="240" w:beforeAutospacing="0" w:after="240" w:afterAutospacing="0" w:line="360" w:lineRule="auto"/>
        <w:jc w:val="center"/>
        <w:rPr>
          <w:b/>
          <w:i/>
          <w:iCs/>
          <w:sz w:val="28"/>
          <w:lang w:val="uk-UA"/>
        </w:rPr>
      </w:pPr>
      <w:r w:rsidRPr="00141004">
        <w:rPr>
          <w:b/>
          <w:i/>
          <w:iCs/>
          <w:sz w:val="28"/>
          <w:lang w:val="uk-UA"/>
        </w:rPr>
        <w:lastRenderedPageBreak/>
        <w:drawing>
          <wp:inline distT="0" distB="0" distL="0" distR="0" wp14:anchorId="035EA8F1" wp14:editId="1BAA0DBB">
            <wp:extent cx="6299835" cy="3150235"/>
            <wp:effectExtent l="19050" t="19050" r="24765" b="12065"/>
            <wp:docPr id="109129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91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7C7BB" w14:textId="4E84CEE0" w:rsidR="00141004" w:rsidRDefault="00141004" w:rsidP="0014100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827742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>5</w:t>
      </w:r>
      <w:r>
        <w:rPr>
          <w:color w:val="000000"/>
          <w:sz w:val="28"/>
          <w:szCs w:val="28"/>
          <w:lang w:val="uk-UA"/>
        </w:rPr>
        <w:t xml:space="preserve"> – Результат виконання завдання</w:t>
      </w:r>
      <w:r>
        <w:rPr>
          <w:color w:val="000000"/>
          <w:sz w:val="28"/>
          <w:szCs w:val="28"/>
          <w:lang w:val="uk-UA"/>
        </w:rPr>
        <w:t xml:space="preserve"> (графік 3)</w:t>
      </w:r>
      <w:r>
        <w:rPr>
          <w:color w:val="000000"/>
          <w:sz w:val="28"/>
          <w:szCs w:val="28"/>
          <w:lang w:val="uk-UA"/>
        </w:rPr>
        <w:t>.</w:t>
      </w:r>
    </w:p>
    <w:p w14:paraId="58013EAA" w14:textId="42CDF10D" w:rsidR="00D9754F" w:rsidRDefault="00D9754F" w:rsidP="0014100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71A54BC6" w14:textId="7FB49D6E" w:rsidR="00D9754F" w:rsidRDefault="00CE3B59" w:rsidP="00CE3B59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CE3B59">
        <w:rPr>
          <w:color w:val="000000"/>
          <w:sz w:val="28"/>
          <w:szCs w:val="28"/>
          <w:lang w:val="uk-UA"/>
        </w:rPr>
        <w:drawing>
          <wp:inline distT="0" distB="0" distL="0" distR="0" wp14:anchorId="4F088563" wp14:editId="58981280">
            <wp:extent cx="6299835" cy="674370"/>
            <wp:effectExtent l="0" t="0" r="5715" b="0"/>
            <wp:docPr id="733814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14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9DC6" w14:textId="17C32661" w:rsidR="001F5E27" w:rsidRDefault="00D9754F" w:rsidP="00025297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827742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>6</w:t>
      </w:r>
      <w:r>
        <w:rPr>
          <w:color w:val="000000"/>
          <w:sz w:val="28"/>
          <w:szCs w:val="28"/>
          <w:lang w:val="uk-UA"/>
        </w:rPr>
        <w:t xml:space="preserve"> – Результат виконання завдання.</w:t>
      </w:r>
    </w:p>
    <w:p w14:paraId="34A40CF7" w14:textId="14923347" w:rsidR="001B60BB" w:rsidRDefault="001B60BB" w:rsidP="00025297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47C5F293" w14:textId="705A0907" w:rsidR="001B60BB" w:rsidRPr="001B60BB" w:rsidRDefault="001B60BB" w:rsidP="001B60BB">
      <w:pPr>
        <w:pStyle w:val="ad"/>
        <w:spacing w:before="0" w:beforeAutospacing="0" w:after="0" w:afterAutospacing="0" w:line="360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1B60BB">
        <w:rPr>
          <w:b/>
          <w:bCs/>
          <w:i/>
          <w:iCs/>
          <w:color w:val="000000"/>
          <w:sz w:val="28"/>
          <w:szCs w:val="28"/>
          <w:lang w:val="uk-UA"/>
        </w:rPr>
        <w:t>Висновок</w:t>
      </w:r>
    </w:p>
    <w:p w14:paraId="1348B7C1" w14:textId="2B5484F9" w:rsidR="001B60BB" w:rsidRDefault="001B60BB" w:rsidP="001B60BB">
      <w:pPr>
        <w:pStyle w:val="ad"/>
        <w:spacing w:before="240" w:after="240" w:line="360" w:lineRule="auto"/>
        <w:ind w:firstLine="708"/>
        <w:jc w:val="both"/>
        <w:rPr>
          <w:bCs/>
          <w:i/>
          <w:iCs/>
          <w:sz w:val="28"/>
          <w:lang w:val="uk-UA"/>
        </w:rPr>
      </w:pPr>
      <w:r w:rsidRPr="001B60BB">
        <w:rPr>
          <w:bCs/>
          <w:i/>
          <w:iCs/>
          <w:sz w:val="28"/>
          <w:lang w:val="uk-UA"/>
        </w:rPr>
        <w:t xml:space="preserve">Алгоритм мурашиних колоній, застосований до задачі комівояжера для подорожі по містах України, показав на кожній ітерації покращення визначеного маршруту. Проходження мурахами різних маршрутів і взаємодія їхніх </w:t>
      </w:r>
      <w:proofErr w:type="spellStart"/>
      <w:r w:rsidRPr="001B60BB">
        <w:rPr>
          <w:bCs/>
          <w:i/>
          <w:iCs/>
          <w:sz w:val="28"/>
          <w:lang w:val="uk-UA"/>
        </w:rPr>
        <w:t>феромонів</w:t>
      </w:r>
      <w:proofErr w:type="spellEnd"/>
      <w:r w:rsidRPr="001B60BB">
        <w:rPr>
          <w:bCs/>
          <w:i/>
          <w:iCs/>
          <w:sz w:val="28"/>
          <w:lang w:val="uk-UA"/>
        </w:rPr>
        <w:t xml:space="preserve"> призвело до знаходження оптимального маршруту з найменшою відстанню.</w:t>
      </w:r>
    </w:p>
    <w:p w14:paraId="647E1C7F" w14:textId="77777777" w:rsidR="004A6BF7" w:rsidRPr="001B60BB" w:rsidRDefault="004A6BF7" w:rsidP="001B60BB">
      <w:pPr>
        <w:pStyle w:val="ad"/>
        <w:spacing w:before="240" w:after="240" w:line="360" w:lineRule="auto"/>
        <w:ind w:firstLine="708"/>
        <w:jc w:val="both"/>
        <w:rPr>
          <w:bCs/>
          <w:i/>
          <w:iCs/>
          <w:sz w:val="28"/>
          <w:lang w:val="uk-UA"/>
        </w:rPr>
      </w:pPr>
    </w:p>
    <w:p w14:paraId="28153DB5" w14:textId="12DCC52A" w:rsidR="00F95673" w:rsidRPr="00C555CB" w:rsidRDefault="00F95673" w:rsidP="0053049B">
      <w:pPr>
        <w:pStyle w:val="ad"/>
        <w:spacing w:before="240" w:beforeAutospacing="0" w:after="240" w:afterAutospacing="0" w:line="360" w:lineRule="auto"/>
        <w:jc w:val="center"/>
        <w:rPr>
          <w:bCs/>
          <w:sz w:val="28"/>
          <w:lang w:val="uk-UA"/>
        </w:rPr>
      </w:pPr>
      <w:r w:rsidRPr="00F95673">
        <w:rPr>
          <w:b/>
          <w:i/>
          <w:iCs/>
          <w:sz w:val="28"/>
          <w:lang w:val="uk-UA"/>
        </w:rPr>
        <w:t>Посилання на репозиторій:</w:t>
      </w:r>
      <w:r w:rsidRPr="00C84BBB">
        <w:rPr>
          <w:b/>
          <w:i/>
          <w:iCs/>
          <w:sz w:val="28"/>
          <w:lang w:val="uk-UA"/>
        </w:rPr>
        <w:t xml:space="preserve"> </w:t>
      </w:r>
      <w:hyperlink r:id="rId14" w:history="1">
        <w:r w:rsidR="008079C2" w:rsidRPr="008079C2">
          <w:rPr>
            <w:rStyle w:val="a8"/>
            <w:sz w:val="28"/>
            <w:szCs w:val="28"/>
          </w:rPr>
          <w:t>https://github.com/dmytrohrunytskyi/Lab7_AI.git</w:t>
        </w:r>
      </w:hyperlink>
    </w:p>
    <w:p w14:paraId="7114AEB2" w14:textId="2A3FF94A" w:rsidR="004F6D28" w:rsidRPr="00025297" w:rsidRDefault="00F975F0" w:rsidP="00025297">
      <w:pPr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3D7998">
        <w:rPr>
          <w:rFonts w:ascii="Times New Roman" w:eastAsia="TimesNewRoman" w:hAnsi="Times New Roman"/>
          <w:b/>
          <w:bCs/>
          <w:i/>
          <w:sz w:val="28"/>
          <w:szCs w:val="28"/>
        </w:rPr>
        <w:t>Висновк</w:t>
      </w:r>
      <w:r w:rsidR="006A0698" w:rsidRPr="003D7998">
        <w:rPr>
          <w:rFonts w:ascii="Times New Roman" w:eastAsia="TimesNewRoman" w:hAnsi="Times New Roman"/>
          <w:b/>
          <w:bCs/>
          <w:i/>
          <w:sz w:val="28"/>
          <w:szCs w:val="28"/>
        </w:rPr>
        <w:t>и</w:t>
      </w:r>
      <w:r w:rsidR="0062525E" w:rsidRPr="003D7998">
        <w:rPr>
          <w:rFonts w:ascii="Times New Roman" w:eastAsia="TimesNewRoman" w:hAnsi="Times New Roman"/>
          <w:b/>
          <w:bCs/>
          <w:i/>
          <w:sz w:val="28"/>
          <w:szCs w:val="28"/>
        </w:rPr>
        <w:t xml:space="preserve"> по лабораторній роботі</w:t>
      </w:r>
      <w:r w:rsidRPr="003D7998">
        <w:rPr>
          <w:rFonts w:ascii="Times New Roman" w:eastAsia="TimesNewRoman" w:hAnsi="Times New Roman"/>
          <w:b/>
          <w:bCs/>
          <w:i/>
          <w:sz w:val="28"/>
          <w:szCs w:val="28"/>
        </w:rPr>
        <w:t xml:space="preserve">: </w:t>
      </w:r>
      <w:r w:rsidRPr="003D7998">
        <w:rPr>
          <w:rFonts w:ascii="Times New Roman" w:eastAsia="TimesNewRoman" w:hAnsi="Times New Roman"/>
          <w:iCs/>
          <w:sz w:val="28"/>
          <w:szCs w:val="28"/>
        </w:rPr>
        <w:t>в ході виконання лабораторної роботи</w:t>
      </w:r>
      <w:r w:rsidR="00117147" w:rsidRPr="003D7998">
        <w:rPr>
          <w:rFonts w:ascii="Times New Roman" w:hAnsi="Times New Roman"/>
          <w:sz w:val="28"/>
          <w:szCs w:val="28"/>
        </w:rPr>
        <w:t xml:space="preserve"> </w:t>
      </w:r>
      <w:r w:rsidR="001F5E27" w:rsidRPr="001F5E27">
        <w:rPr>
          <w:rFonts w:ascii="Times New Roman" w:hAnsi="Times New Roman"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1F5E27" w:rsidRPr="001F5E27">
        <w:rPr>
          <w:rFonts w:ascii="Times New Roman" w:hAnsi="Times New Roman"/>
          <w:sz w:val="28"/>
          <w:szCs w:val="28"/>
        </w:rPr>
        <w:t>Python</w:t>
      </w:r>
      <w:proofErr w:type="spellEnd"/>
      <w:r w:rsidR="001F5E27" w:rsidRPr="001F5E27">
        <w:rPr>
          <w:rFonts w:ascii="Times New Roman" w:hAnsi="Times New Roman"/>
          <w:sz w:val="28"/>
          <w:szCs w:val="28"/>
        </w:rPr>
        <w:t xml:space="preserve"> навчи</w:t>
      </w:r>
      <w:r w:rsidR="001F5E27">
        <w:rPr>
          <w:rFonts w:ascii="Times New Roman" w:hAnsi="Times New Roman"/>
          <w:sz w:val="28"/>
          <w:szCs w:val="28"/>
        </w:rPr>
        <w:t>в</w:t>
      </w:r>
      <w:r w:rsidR="001F5E27" w:rsidRPr="001F5E27">
        <w:rPr>
          <w:rFonts w:ascii="Times New Roman" w:hAnsi="Times New Roman"/>
          <w:sz w:val="28"/>
          <w:szCs w:val="28"/>
        </w:rPr>
        <w:t>ся дослід</w:t>
      </w:r>
      <w:r w:rsidR="001F5E27">
        <w:rPr>
          <w:rFonts w:ascii="Times New Roman" w:hAnsi="Times New Roman"/>
          <w:sz w:val="28"/>
          <w:szCs w:val="28"/>
        </w:rPr>
        <w:t>жувати</w:t>
      </w:r>
      <w:r w:rsidR="001F5E27" w:rsidRPr="001F5E27">
        <w:rPr>
          <w:rFonts w:ascii="Times New Roman" w:hAnsi="Times New Roman"/>
          <w:sz w:val="28"/>
          <w:szCs w:val="28"/>
        </w:rPr>
        <w:t xml:space="preserve"> метод мурашиних колоній</w:t>
      </w:r>
      <w:r w:rsidR="003D7998" w:rsidRPr="003D7998">
        <w:rPr>
          <w:rFonts w:ascii="Times New Roman" w:hAnsi="Times New Roman"/>
          <w:sz w:val="28"/>
          <w:szCs w:val="28"/>
        </w:rPr>
        <w:t>.</w:t>
      </w:r>
    </w:p>
    <w:sectPr w:rsidR="004F6D28" w:rsidRPr="00025297" w:rsidSect="00C54499">
      <w:headerReference w:type="default" r:id="rId15"/>
      <w:footerReference w:type="default" r:id="rId16"/>
      <w:headerReference w:type="first" r:id="rId17"/>
      <w:pgSz w:w="11906" w:h="16838"/>
      <w:pgMar w:top="50" w:right="567" w:bottom="567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270BC" w14:textId="77777777" w:rsidR="00DD4688" w:rsidRDefault="00DD4688">
      <w:r>
        <w:separator/>
      </w:r>
    </w:p>
  </w:endnote>
  <w:endnote w:type="continuationSeparator" w:id="0">
    <w:p w14:paraId="18461499" w14:textId="77777777" w:rsidR="00DD4688" w:rsidRDefault="00DD4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C834" w14:textId="41451667" w:rsidR="00F14F6D" w:rsidRDefault="00F14F6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CED4B9" wp14:editId="3C0516AA">
              <wp:simplePos x="0" y="0"/>
              <wp:positionH relativeFrom="column">
                <wp:posOffset>563884</wp:posOffset>
              </wp:positionH>
              <wp:positionV relativeFrom="paragraph">
                <wp:posOffset>97395</wp:posOffset>
              </wp:positionV>
              <wp:extent cx="847501" cy="157933"/>
              <wp:effectExtent l="0" t="0" r="0" b="0"/>
              <wp:wrapNone/>
              <wp:docPr id="1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501" cy="1579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A1193E" w14:textId="0F0ED9E7" w:rsidR="00F14F6D" w:rsidRPr="0021545C" w:rsidRDefault="00F14F6D" w:rsidP="00032817">
                          <w:pPr>
                            <w:rPr>
                              <w:i/>
                              <w:sz w:val="18"/>
                              <w:lang w:val="en-US"/>
                            </w:rPr>
                          </w:pPr>
                          <w:proofErr w:type="spellStart"/>
                          <w:r w:rsidRPr="00DE74C8">
                            <w:rPr>
                              <w:i/>
                              <w:sz w:val="18"/>
                              <w:lang w:val="ru-RU"/>
                            </w:rPr>
                            <w:t>Груницький</w:t>
                          </w:r>
                          <w:proofErr w:type="spellEnd"/>
                          <w:r w:rsidRPr="00DE74C8">
                            <w:rPr>
                              <w:i/>
                              <w:sz w:val="18"/>
                              <w:lang w:val="ru-RU"/>
                            </w:rPr>
                            <w:t xml:space="preserve"> Д.С</w:t>
                          </w:r>
                          <w:r w:rsidR="0021545C">
                            <w:rPr>
                              <w:i/>
                              <w:sz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CED4B9" id="Rectangle 47" o:spid="_x0000_s1046" style="position:absolute;margin-left:44.4pt;margin-top:7.65pt;width:66.75pt;height:12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" filled="f" stroked="f" strokeweight=".25pt">
              <v:textbox inset="1pt,1pt,1pt,1pt">
                <w:txbxContent>
                  <w:p w14:paraId="24A1193E" w14:textId="0F0ED9E7" w:rsidR="00F14F6D" w:rsidRPr="0021545C" w:rsidRDefault="00F14F6D" w:rsidP="00032817">
                    <w:pPr>
                      <w:rPr>
                        <w:i/>
                        <w:sz w:val="18"/>
                        <w:lang w:val="en-US"/>
                      </w:rPr>
                    </w:pPr>
                    <w:proofErr w:type="spellStart"/>
                    <w:r w:rsidRPr="00DE74C8">
                      <w:rPr>
                        <w:i/>
                        <w:sz w:val="18"/>
                        <w:lang w:val="ru-RU"/>
                      </w:rPr>
                      <w:t>Груницький</w:t>
                    </w:r>
                    <w:proofErr w:type="spellEnd"/>
                    <w:r w:rsidRPr="00DE74C8">
                      <w:rPr>
                        <w:i/>
                        <w:sz w:val="18"/>
                        <w:lang w:val="ru-RU"/>
                      </w:rPr>
                      <w:t xml:space="preserve"> Д.С</w:t>
                    </w:r>
                    <w:r w:rsidR="0021545C">
                      <w:rPr>
                        <w:i/>
                        <w:sz w:val="18"/>
                        <w:lang w:val="en-US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F90A8C1" wp14:editId="08320B18">
              <wp:simplePos x="0" y="0"/>
              <wp:positionH relativeFrom="column">
                <wp:posOffset>587204</wp:posOffset>
              </wp:positionH>
              <wp:positionV relativeFrom="paragraph">
                <wp:posOffset>256405</wp:posOffset>
              </wp:positionV>
              <wp:extent cx="847496" cy="152834"/>
              <wp:effectExtent l="0" t="0" r="0" b="0"/>
              <wp:wrapNone/>
              <wp:docPr id="25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496" cy="1528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F51E77D" w14:textId="77777777" w:rsidR="00BC716F" w:rsidRPr="00887679" w:rsidRDefault="00BC716F" w:rsidP="00BC716F">
                          <w:pPr>
                            <w:pStyle w:val="a5"/>
                            <w:rPr>
                              <w:rFonts w:asciiTheme="minorHAnsi" w:hAnsiTheme="minorHAnsi" w:cs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  <w:t>Голенко М.Ю.</w:t>
                          </w:r>
                        </w:p>
                        <w:p w14:paraId="76E94C2B" w14:textId="25347975" w:rsidR="00F14F6D" w:rsidRPr="00B62912" w:rsidRDefault="00F14F6D" w:rsidP="00032817">
                          <w:pPr>
                            <w:pStyle w:val="a5"/>
                            <w:rPr>
                              <w:rFonts w:asciiTheme="minorHAnsi" w:hAnsiTheme="minorHAnsi" w:cstheme="minorHAnsi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90A8C1" id="Rectangle 50" o:spid="_x0000_s1047" style="position:absolute;margin-left:46.25pt;margin-top:20.2pt;width:66.75pt;height:12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" filled="f" stroked="f" strokeweight=".25pt">
              <v:textbox inset="1pt,1pt,1pt,1pt">
                <w:txbxContent>
                  <w:p w14:paraId="7F51E77D" w14:textId="77777777" w:rsidR="00BC716F" w:rsidRPr="00887679" w:rsidRDefault="00BC716F" w:rsidP="00BC716F">
                    <w:pPr>
                      <w:pStyle w:val="a5"/>
                      <w:rPr>
                        <w:rFonts w:asciiTheme="minorHAnsi" w:hAnsiTheme="minorHAnsi" w:cstheme="minorHAnsi"/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  <w:t>Голенко М.Ю.</w:t>
                    </w:r>
                  </w:p>
                  <w:p w14:paraId="76E94C2B" w14:textId="25347975" w:rsidR="00F14F6D" w:rsidRPr="00B62912" w:rsidRDefault="00F14F6D" w:rsidP="00032817">
                    <w:pPr>
                      <w:pStyle w:val="a5"/>
                      <w:rPr>
                        <w:rFonts w:asciiTheme="minorHAnsi" w:hAnsiTheme="minorHAnsi" w:cstheme="minorHAnsi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75B47" w14:textId="77777777" w:rsidR="00DD4688" w:rsidRDefault="00DD4688">
      <w:r>
        <w:separator/>
      </w:r>
    </w:p>
  </w:footnote>
  <w:footnote w:type="continuationSeparator" w:id="0">
    <w:p w14:paraId="5AB4ADF1" w14:textId="77777777" w:rsidR="00DD4688" w:rsidRDefault="00DD4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07922A5C" w:rsidR="00F14F6D" w:rsidRDefault="00F14F6D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576EAEDE">
              <wp:simplePos x="0" y="0"/>
              <wp:positionH relativeFrom="page">
                <wp:posOffset>710565</wp:posOffset>
              </wp:positionH>
              <wp:positionV relativeFrom="page">
                <wp:posOffset>247650</wp:posOffset>
              </wp:positionV>
              <wp:extent cx="6588125" cy="10189210"/>
              <wp:effectExtent l="0" t="0" r="22225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F14F6D" w:rsidRDefault="00F14F6D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65568EAC" w:rsidR="00F14F6D" w:rsidRPr="001F5E27" w:rsidRDefault="00F14F6D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 w:rsidR="00BC716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DE74C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121.6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1F5E2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5.95pt;margin-top:19.5pt;width:518.75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F14F6D" w:rsidRDefault="00F14F6D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65568EAC" w:rsidR="00F14F6D" w:rsidRPr="001F5E27" w:rsidRDefault="00F14F6D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 w:rsidR="00BC716F"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DE74C8">
                        <w:rPr>
                          <w:rFonts w:ascii="Calibri" w:hAnsi="Calibri"/>
                          <w:sz w:val="24"/>
                          <w:szCs w:val="24"/>
                        </w:rPr>
                        <w:t>121.6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1F5E27">
                        <w:rPr>
                          <w:rFonts w:ascii="Calibri" w:hAnsi="Calibri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097757" w:rsidR="00F14F6D" w:rsidRPr="0080663F" w:rsidRDefault="00F14F6D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6AA57CE9">
              <wp:simplePos x="0" y="0"/>
              <wp:positionH relativeFrom="page">
                <wp:posOffset>704850</wp:posOffset>
              </wp:positionH>
              <wp:positionV relativeFrom="page">
                <wp:posOffset>247650</wp:posOffset>
              </wp:positionV>
              <wp:extent cx="6732905" cy="10189210"/>
              <wp:effectExtent l="0" t="0" r="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2905" cy="10189210"/>
                        <a:chOff x="0" y="0"/>
                        <a:chExt cx="20441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59F38474" w:rsidR="00F14F6D" w:rsidRPr="001F5E27" w:rsidRDefault="00F14F6D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AD630D">
                              <w:rPr>
                                <w:rFonts w:ascii="Calibri" w:hAnsi="Calibri"/>
                                <w:szCs w:val="28"/>
                              </w:rPr>
                              <w:t>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Pr="00DE74C8">
                              <w:rPr>
                                <w:rFonts w:ascii="Calibri" w:hAnsi="Calibri"/>
                                <w:szCs w:val="28"/>
                              </w:rPr>
                              <w:t>121.6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1F5E27">
                              <w:rPr>
                                <w:rFonts w:ascii="Calibri" w:hAnsi="Calibri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141" y="18267"/>
                          <a:ext cx="4699" cy="310"/>
                          <a:chOff x="425" y="0"/>
                          <a:chExt cx="19574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25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E200FE6" w:rsidR="00F14F6D" w:rsidRPr="0021545C" w:rsidRDefault="00F14F6D" w:rsidP="00B66788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DE74C8">
                                <w:rPr>
                                  <w:i/>
                                  <w:sz w:val="18"/>
                                  <w:lang w:val="ru-RU"/>
                                </w:rPr>
                                <w:t>Груницький</w:t>
                              </w:r>
                              <w:proofErr w:type="spellEnd"/>
                              <w:r w:rsidRPr="00DE74C8">
                                <w:rPr>
                                  <w:i/>
                                  <w:sz w:val="18"/>
                                  <w:lang w:val="ru-RU"/>
                                </w:rPr>
                                <w:t xml:space="preserve"> Д.С</w:t>
                              </w:r>
                              <w:r w:rsidR="0021545C"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583"/>
                            <a:ext cx="10718" cy="19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0EAA4B6E" w:rsidR="00F14F6D" w:rsidRPr="00887679" w:rsidRDefault="00BC716F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52DDBBE2" w:rsidR="00F14F6D" w:rsidRPr="002638A5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5AC3D1BF" w:rsidR="00F14F6D" w:rsidRPr="001F5E27" w:rsidRDefault="00F14F6D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1F5E27"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01C0F873" w:rsidR="00F14F6D" w:rsidRPr="00D52CD8" w:rsidRDefault="00257C23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3919" y="19221"/>
                          <a:ext cx="6522" cy="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B0A2BB8" w:rsidR="00F14F6D" w:rsidRPr="00751672" w:rsidRDefault="00F14F6D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22"/>
                                <w:szCs w:val="12"/>
                                <w:lang w:val="en-US"/>
                              </w:rPr>
                            </w:pPr>
                            <w:r w:rsidRPr="00DE74C8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>ФІКТ</w:t>
                            </w:r>
                            <w:r w:rsidRPr="00DE74C8">
                              <w:rPr>
                                <w:rFonts w:ascii="Times New Roman" w:hAnsi="Times New Roman"/>
                                <w:sz w:val="32"/>
                                <w:szCs w:val="18"/>
                              </w:rPr>
                              <w:t>,</w:t>
                            </w:r>
                            <w:r w:rsidRPr="00DE74C8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 xml:space="preserve"> гр.</w:t>
                            </w:r>
                            <w:r w:rsidRPr="00DE74C8">
                              <w:rPr>
                                <w:rFonts w:ascii="Arial" w:hAnsi="Arial"/>
                                <w:szCs w:val="16"/>
                              </w:rPr>
                              <w:t>ІПЗ-20-3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8" style="position:absolute;margin-left:55.5pt;margin-top:19.5pt;width:530.15pt;height:802.3pt;z-index:251650560;mso-position-horizontal-relative:page;mso-position-vertical-relative:page" coordsize="2044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">
              <v:rect id="Rectangle 2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59F38474" w:rsidR="00F14F6D" w:rsidRPr="001F5E27" w:rsidRDefault="00F14F6D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AD630D">
                        <w:rPr>
                          <w:rFonts w:ascii="Calibri" w:hAnsi="Calibri"/>
                          <w:szCs w:val="28"/>
                        </w:rPr>
                        <w:t>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Pr="00DE74C8">
                        <w:rPr>
                          <w:rFonts w:ascii="Calibri" w:hAnsi="Calibri"/>
                          <w:szCs w:val="28"/>
                        </w:rPr>
                        <w:t>121.6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1F5E27">
                        <w:rPr>
                          <w:rFonts w:ascii="Calibri" w:hAnsi="Calibri"/>
                          <w:szCs w:val="28"/>
                        </w:rPr>
                        <w:t>7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2" style="position:absolute;left:141;top:18267;width:4699;height:310" coordorigin="425" coordsize="1957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3" style="position:absolute;left:42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E200FE6" w:rsidR="00F14F6D" w:rsidRPr="0021545C" w:rsidRDefault="00F14F6D" w:rsidP="00B66788">
                        <w:pPr>
                          <w:rPr>
                            <w:i/>
                            <w:sz w:val="18"/>
                            <w:lang w:val="en-US"/>
                          </w:rPr>
                        </w:pPr>
                        <w:proofErr w:type="spellStart"/>
                        <w:r w:rsidRPr="00DE74C8">
                          <w:rPr>
                            <w:i/>
                            <w:sz w:val="18"/>
                            <w:lang w:val="ru-RU"/>
                          </w:rPr>
                          <w:t>Груницький</w:t>
                        </w:r>
                        <w:proofErr w:type="spellEnd"/>
                        <w:r w:rsidRPr="00DE74C8">
                          <w:rPr>
                            <w:i/>
                            <w:sz w:val="18"/>
                            <w:lang w:val="ru-RU"/>
                          </w:rPr>
                          <w:t xml:space="preserve"> Д.С</w:t>
                        </w:r>
                        <w:r w:rsidR="0021545C"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77" style="position:absolute;left:9281;top:583;width:10718;height:19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0EAA4B6E" w:rsidR="00F14F6D" w:rsidRPr="00887679" w:rsidRDefault="00BC716F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52DDBBE2" w:rsidR="00F14F6D" w:rsidRPr="002638A5" w:rsidRDefault="00F14F6D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8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5AC3D1BF" w:rsidR="00F14F6D" w:rsidRPr="001F5E27" w:rsidRDefault="00F14F6D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</w:t>
                      </w:r>
                      <w:r w:rsidR="001F5E27">
                        <w:t>7</w:t>
                      </w:r>
                    </w:p>
                  </w:txbxContent>
                </v:textbox>
              </v:rect>
              <v:line id="Line 6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01C0F873" w:rsidR="00F14F6D" w:rsidRPr="00D52CD8" w:rsidRDefault="00257C23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  <w:r>
                        <w:rPr>
                          <w:iCs/>
                          <w:sz w:val="18"/>
                        </w:rPr>
                        <w:t>7</w:t>
                      </w:r>
                    </w:p>
                  </w:txbxContent>
                </v:textbox>
              </v:rect>
              <v:line id="Line 6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7" style="position:absolute;left:13919;top:19221;width:6522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B0A2BB8" w:rsidR="00F14F6D" w:rsidRPr="00751672" w:rsidRDefault="00F14F6D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22"/>
                          <w:szCs w:val="12"/>
                          <w:lang w:val="en-US"/>
                        </w:rPr>
                      </w:pPr>
                      <w:r w:rsidRPr="00DE74C8">
                        <w:rPr>
                          <w:rFonts w:ascii="Arial" w:hAnsi="Arial"/>
                          <w:sz w:val="32"/>
                          <w:szCs w:val="18"/>
                        </w:rPr>
                        <w:t>ФІКТ</w:t>
                      </w:r>
                      <w:r w:rsidRPr="00DE74C8">
                        <w:rPr>
                          <w:rFonts w:ascii="Times New Roman" w:hAnsi="Times New Roman"/>
                          <w:sz w:val="32"/>
                          <w:szCs w:val="18"/>
                        </w:rPr>
                        <w:t>,</w:t>
                      </w:r>
                      <w:r w:rsidRPr="00DE74C8">
                        <w:rPr>
                          <w:rFonts w:ascii="Arial" w:hAnsi="Arial"/>
                          <w:sz w:val="32"/>
                          <w:szCs w:val="18"/>
                        </w:rPr>
                        <w:t xml:space="preserve"> гр.</w:t>
                      </w:r>
                      <w:r w:rsidRPr="00DE74C8">
                        <w:rPr>
                          <w:rFonts w:ascii="Arial" w:hAnsi="Arial"/>
                          <w:szCs w:val="16"/>
                        </w:rPr>
                        <w:t>ІПЗ-20-3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42EE"/>
    <w:multiLevelType w:val="hybridMultilevel"/>
    <w:tmpl w:val="3EF23A30"/>
    <w:lvl w:ilvl="0" w:tplc="C09240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C08E5"/>
    <w:multiLevelType w:val="hybridMultilevel"/>
    <w:tmpl w:val="DA3241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2450E"/>
    <w:multiLevelType w:val="hybridMultilevel"/>
    <w:tmpl w:val="ABC64F6C"/>
    <w:lvl w:ilvl="0" w:tplc="0422000F">
      <w:start w:val="1"/>
      <w:numFmt w:val="decimal"/>
      <w:lvlText w:val="%1."/>
      <w:lvlJc w:val="left"/>
      <w:pPr>
        <w:ind w:left="501" w:hanging="360"/>
      </w:pPr>
    </w:lvl>
    <w:lvl w:ilvl="1" w:tplc="04220019" w:tentative="1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951474859">
    <w:abstractNumId w:val="2"/>
  </w:num>
  <w:num w:numId="2" w16cid:durableId="411778711">
    <w:abstractNumId w:val="1"/>
  </w:num>
  <w:num w:numId="3" w16cid:durableId="168624909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743"/>
    <w:rsid w:val="000009C3"/>
    <w:rsid w:val="000011CF"/>
    <w:rsid w:val="000011E4"/>
    <w:rsid w:val="00002291"/>
    <w:rsid w:val="00002816"/>
    <w:rsid w:val="00002D11"/>
    <w:rsid w:val="00002DF0"/>
    <w:rsid w:val="00003304"/>
    <w:rsid w:val="00005A3C"/>
    <w:rsid w:val="00007207"/>
    <w:rsid w:val="000075D9"/>
    <w:rsid w:val="00010C55"/>
    <w:rsid w:val="00010C72"/>
    <w:rsid w:val="00011CAF"/>
    <w:rsid w:val="00014DF2"/>
    <w:rsid w:val="000153FE"/>
    <w:rsid w:val="00016C4E"/>
    <w:rsid w:val="00017DC4"/>
    <w:rsid w:val="000205AA"/>
    <w:rsid w:val="00022744"/>
    <w:rsid w:val="0002365D"/>
    <w:rsid w:val="00025297"/>
    <w:rsid w:val="00027B5B"/>
    <w:rsid w:val="00030A40"/>
    <w:rsid w:val="000313A3"/>
    <w:rsid w:val="00032079"/>
    <w:rsid w:val="00032817"/>
    <w:rsid w:val="000334D0"/>
    <w:rsid w:val="0003376C"/>
    <w:rsid w:val="00034160"/>
    <w:rsid w:val="000347C9"/>
    <w:rsid w:val="00036C3C"/>
    <w:rsid w:val="00037AAE"/>
    <w:rsid w:val="00037F22"/>
    <w:rsid w:val="00040786"/>
    <w:rsid w:val="00040ADD"/>
    <w:rsid w:val="00041441"/>
    <w:rsid w:val="000421AA"/>
    <w:rsid w:val="00043138"/>
    <w:rsid w:val="00045E4B"/>
    <w:rsid w:val="0004617D"/>
    <w:rsid w:val="000527AD"/>
    <w:rsid w:val="0005322D"/>
    <w:rsid w:val="0005325B"/>
    <w:rsid w:val="00057AA2"/>
    <w:rsid w:val="00060566"/>
    <w:rsid w:val="0006449E"/>
    <w:rsid w:val="00065D0A"/>
    <w:rsid w:val="000663E4"/>
    <w:rsid w:val="00066D6B"/>
    <w:rsid w:val="00067E52"/>
    <w:rsid w:val="00070ACD"/>
    <w:rsid w:val="00071C69"/>
    <w:rsid w:val="000727B1"/>
    <w:rsid w:val="000733AE"/>
    <w:rsid w:val="0007391D"/>
    <w:rsid w:val="00075B83"/>
    <w:rsid w:val="00075DE3"/>
    <w:rsid w:val="00076CA1"/>
    <w:rsid w:val="00080607"/>
    <w:rsid w:val="000806C9"/>
    <w:rsid w:val="000809E7"/>
    <w:rsid w:val="00081190"/>
    <w:rsid w:val="0008161B"/>
    <w:rsid w:val="00082DDA"/>
    <w:rsid w:val="000904F3"/>
    <w:rsid w:val="00090E1C"/>
    <w:rsid w:val="00090E3B"/>
    <w:rsid w:val="000910A4"/>
    <w:rsid w:val="000918EA"/>
    <w:rsid w:val="00093055"/>
    <w:rsid w:val="0009349A"/>
    <w:rsid w:val="00094007"/>
    <w:rsid w:val="0009469F"/>
    <w:rsid w:val="00096498"/>
    <w:rsid w:val="00096500"/>
    <w:rsid w:val="00096E73"/>
    <w:rsid w:val="00097E4C"/>
    <w:rsid w:val="000A0575"/>
    <w:rsid w:val="000A08C9"/>
    <w:rsid w:val="000A4F5E"/>
    <w:rsid w:val="000A5F87"/>
    <w:rsid w:val="000A61D3"/>
    <w:rsid w:val="000A718E"/>
    <w:rsid w:val="000B0280"/>
    <w:rsid w:val="000B05E1"/>
    <w:rsid w:val="000B0F00"/>
    <w:rsid w:val="000B24C5"/>
    <w:rsid w:val="000B3154"/>
    <w:rsid w:val="000B368B"/>
    <w:rsid w:val="000B42E9"/>
    <w:rsid w:val="000B5891"/>
    <w:rsid w:val="000B6153"/>
    <w:rsid w:val="000B61D7"/>
    <w:rsid w:val="000B6D0F"/>
    <w:rsid w:val="000C0951"/>
    <w:rsid w:val="000C1137"/>
    <w:rsid w:val="000C1821"/>
    <w:rsid w:val="000C1BF1"/>
    <w:rsid w:val="000C27E0"/>
    <w:rsid w:val="000C5159"/>
    <w:rsid w:val="000C5928"/>
    <w:rsid w:val="000C5C39"/>
    <w:rsid w:val="000C7788"/>
    <w:rsid w:val="000D111F"/>
    <w:rsid w:val="000D14F5"/>
    <w:rsid w:val="000D2263"/>
    <w:rsid w:val="000D2923"/>
    <w:rsid w:val="000D2C0A"/>
    <w:rsid w:val="000D3634"/>
    <w:rsid w:val="000D415A"/>
    <w:rsid w:val="000E0793"/>
    <w:rsid w:val="000E084D"/>
    <w:rsid w:val="000E0C46"/>
    <w:rsid w:val="000E27D1"/>
    <w:rsid w:val="000E2A4F"/>
    <w:rsid w:val="000E3D0D"/>
    <w:rsid w:val="000E41AB"/>
    <w:rsid w:val="000E487E"/>
    <w:rsid w:val="000E4977"/>
    <w:rsid w:val="000E538C"/>
    <w:rsid w:val="000E57FF"/>
    <w:rsid w:val="000E6613"/>
    <w:rsid w:val="000E6E81"/>
    <w:rsid w:val="000E6EE7"/>
    <w:rsid w:val="000E73A0"/>
    <w:rsid w:val="000F123B"/>
    <w:rsid w:val="000F12CA"/>
    <w:rsid w:val="000F1C32"/>
    <w:rsid w:val="000F20B6"/>
    <w:rsid w:val="000F2684"/>
    <w:rsid w:val="000F3B5F"/>
    <w:rsid w:val="000F44E1"/>
    <w:rsid w:val="000F4BF5"/>
    <w:rsid w:val="000F4C7E"/>
    <w:rsid w:val="000F55A9"/>
    <w:rsid w:val="000F5C39"/>
    <w:rsid w:val="000F7579"/>
    <w:rsid w:val="000F7DC9"/>
    <w:rsid w:val="001033F8"/>
    <w:rsid w:val="001034BC"/>
    <w:rsid w:val="00106F3B"/>
    <w:rsid w:val="0011226C"/>
    <w:rsid w:val="00113BC9"/>
    <w:rsid w:val="00117147"/>
    <w:rsid w:val="0011790A"/>
    <w:rsid w:val="00120BBD"/>
    <w:rsid w:val="00121830"/>
    <w:rsid w:val="00122665"/>
    <w:rsid w:val="00122766"/>
    <w:rsid w:val="001230CE"/>
    <w:rsid w:val="00123194"/>
    <w:rsid w:val="0012496D"/>
    <w:rsid w:val="001250E0"/>
    <w:rsid w:val="001255BF"/>
    <w:rsid w:val="00125EC3"/>
    <w:rsid w:val="00127765"/>
    <w:rsid w:val="001303CF"/>
    <w:rsid w:val="00131316"/>
    <w:rsid w:val="001320C4"/>
    <w:rsid w:val="00133568"/>
    <w:rsid w:val="001336B4"/>
    <w:rsid w:val="00134AC3"/>
    <w:rsid w:val="00135E9D"/>
    <w:rsid w:val="00137531"/>
    <w:rsid w:val="001379D8"/>
    <w:rsid w:val="00141004"/>
    <w:rsid w:val="001410BA"/>
    <w:rsid w:val="00141EE0"/>
    <w:rsid w:val="001421F6"/>
    <w:rsid w:val="00145FA5"/>
    <w:rsid w:val="001522CC"/>
    <w:rsid w:val="001534E1"/>
    <w:rsid w:val="00153D34"/>
    <w:rsid w:val="00154482"/>
    <w:rsid w:val="00156BF2"/>
    <w:rsid w:val="0015702C"/>
    <w:rsid w:val="001601C0"/>
    <w:rsid w:val="001604A2"/>
    <w:rsid w:val="0016089A"/>
    <w:rsid w:val="00160A97"/>
    <w:rsid w:val="00160BAA"/>
    <w:rsid w:val="0016101F"/>
    <w:rsid w:val="00161020"/>
    <w:rsid w:val="001628A5"/>
    <w:rsid w:val="00162DD5"/>
    <w:rsid w:val="001638E4"/>
    <w:rsid w:val="00164E66"/>
    <w:rsid w:val="00166B24"/>
    <w:rsid w:val="001719EC"/>
    <w:rsid w:val="00172769"/>
    <w:rsid w:val="00175110"/>
    <w:rsid w:val="001760C9"/>
    <w:rsid w:val="001763A1"/>
    <w:rsid w:val="00181529"/>
    <w:rsid w:val="00183EE1"/>
    <w:rsid w:val="0018480A"/>
    <w:rsid w:val="0018699C"/>
    <w:rsid w:val="00186AC8"/>
    <w:rsid w:val="00187E46"/>
    <w:rsid w:val="0019022E"/>
    <w:rsid w:val="001911A2"/>
    <w:rsid w:val="00195B38"/>
    <w:rsid w:val="00197799"/>
    <w:rsid w:val="001A3A3B"/>
    <w:rsid w:val="001A53A1"/>
    <w:rsid w:val="001A53CA"/>
    <w:rsid w:val="001A5CAE"/>
    <w:rsid w:val="001A5EA5"/>
    <w:rsid w:val="001A7978"/>
    <w:rsid w:val="001B0731"/>
    <w:rsid w:val="001B2C0B"/>
    <w:rsid w:val="001B3921"/>
    <w:rsid w:val="001B3F8C"/>
    <w:rsid w:val="001B60BB"/>
    <w:rsid w:val="001B7F3D"/>
    <w:rsid w:val="001C0B7D"/>
    <w:rsid w:val="001C133B"/>
    <w:rsid w:val="001C283F"/>
    <w:rsid w:val="001C4C64"/>
    <w:rsid w:val="001D0306"/>
    <w:rsid w:val="001D18DA"/>
    <w:rsid w:val="001D1CB5"/>
    <w:rsid w:val="001D1D26"/>
    <w:rsid w:val="001D2653"/>
    <w:rsid w:val="001D4338"/>
    <w:rsid w:val="001D58F1"/>
    <w:rsid w:val="001D60B4"/>
    <w:rsid w:val="001E0B9B"/>
    <w:rsid w:val="001E0F52"/>
    <w:rsid w:val="001E1128"/>
    <w:rsid w:val="001E19CB"/>
    <w:rsid w:val="001E1D11"/>
    <w:rsid w:val="001E2F14"/>
    <w:rsid w:val="001E432E"/>
    <w:rsid w:val="001E6442"/>
    <w:rsid w:val="001F163A"/>
    <w:rsid w:val="001F2F8E"/>
    <w:rsid w:val="001F3A5D"/>
    <w:rsid w:val="001F42E2"/>
    <w:rsid w:val="001F4CD8"/>
    <w:rsid w:val="001F5E27"/>
    <w:rsid w:val="001F647C"/>
    <w:rsid w:val="00200C8D"/>
    <w:rsid w:val="002033DA"/>
    <w:rsid w:val="002040AF"/>
    <w:rsid w:val="002102C6"/>
    <w:rsid w:val="00210517"/>
    <w:rsid w:val="00210D5E"/>
    <w:rsid w:val="00211AF6"/>
    <w:rsid w:val="002151B1"/>
    <w:rsid w:val="0021545C"/>
    <w:rsid w:val="00215F5D"/>
    <w:rsid w:val="00220A87"/>
    <w:rsid w:val="00220EA0"/>
    <w:rsid w:val="00221EF8"/>
    <w:rsid w:val="00223A54"/>
    <w:rsid w:val="00223C3C"/>
    <w:rsid w:val="002263F6"/>
    <w:rsid w:val="002310B5"/>
    <w:rsid w:val="00231BBF"/>
    <w:rsid w:val="0023256B"/>
    <w:rsid w:val="00232B2E"/>
    <w:rsid w:val="00236856"/>
    <w:rsid w:val="00240DC8"/>
    <w:rsid w:val="002422B4"/>
    <w:rsid w:val="002429E1"/>
    <w:rsid w:val="00243E1D"/>
    <w:rsid w:val="00244EBB"/>
    <w:rsid w:val="00245CE6"/>
    <w:rsid w:val="00246C40"/>
    <w:rsid w:val="00250420"/>
    <w:rsid w:val="002504BD"/>
    <w:rsid w:val="00251612"/>
    <w:rsid w:val="002519DB"/>
    <w:rsid w:val="00254F43"/>
    <w:rsid w:val="00257C23"/>
    <w:rsid w:val="002600DB"/>
    <w:rsid w:val="00260199"/>
    <w:rsid w:val="00261562"/>
    <w:rsid w:val="00261C9A"/>
    <w:rsid w:val="00262DA8"/>
    <w:rsid w:val="002638A5"/>
    <w:rsid w:val="00265C70"/>
    <w:rsid w:val="002667BF"/>
    <w:rsid w:val="00267626"/>
    <w:rsid w:val="00271E8D"/>
    <w:rsid w:val="00271F20"/>
    <w:rsid w:val="0027208F"/>
    <w:rsid w:val="0027502A"/>
    <w:rsid w:val="00276271"/>
    <w:rsid w:val="00276D97"/>
    <w:rsid w:val="0028414E"/>
    <w:rsid w:val="00284DCF"/>
    <w:rsid w:val="002858DB"/>
    <w:rsid w:val="002866D4"/>
    <w:rsid w:val="00287810"/>
    <w:rsid w:val="00287D22"/>
    <w:rsid w:val="002918BB"/>
    <w:rsid w:val="00291EA6"/>
    <w:rsid w:val="00292A49"/>
    <w:rsid w:val="002937CD"/>
    <w:rsid w:val="00295128"/>
    <w:rsid w:val="002970FD"/>
    <w:rsid w:val="002975BB"/>
    <w:rsid w:val="002A1521"/>
    <w:rsid w:val="002A17B9"/>
    <w:rsid w:val="002A23DD"/>
    <w:rsid w:val="002A29D2"/>
    <w:rsid w:val="002A4843"/>
    <w:rsid w:val="002A5C7C"/>
    <w:rsid w:val="002A6790"/>
    <w:rsid w:val="002A68C0"/>
    <w:rsid w:val="002B14CB"/>
    <w:rsid w:val="002B1DF9"/>
    <w:rsid w:val="002B6265"/>
    <w:rsid w:val="002C00EB"/>
    <w:rsid w:val="002C033E"/>
    <w:rsid w:val="002C0734"/>
    <w:rsid w:val="002C0EAB"/>
    <w:rsid w:val="002C15B7"/>
    <w:rsid w:val="002C2CAA"/>
    <w:rsid w:val="002C42EB"/>
    <w:rsid w:val="002C6A4E"/>
    <w:rsid w:val="002C74FA"/>
    <w:rsid w:val="002C7FCB"/>
    <w:rsid w:val="002D0C8A"/>
    <w:rsid w:val="002D1A48"/>
    <w:rsid w:val="002D1C48"/>
    <w:rsid w:val="002D2E35"/>
    <w:rsid w:val="002D30F8"/>
    <w:rsid w:val="002D359F"/>
    <w:rsid w:val="002D42F1"/>
    <w:rsid w:val="002D466A"/>
    <w:rsid w:val="002D72D9"/>
    <w:rsid w:val="002E0A74"/>
    <w:rsid w:val="002E133C"/>
    <w:rsid w:val="002E27B9"/>
    <w:rsid w:val="002E4654"/>
    <w:rsid w:val="002E48F2"/>
    <w:rsid w:val="002E7FC3"/>
    <w:rsid w:val="002F06E9"/>
    <w:rsid w:val="002F197E"/>
    <w:rsid w:val="002F46A5"/>
    <w:rsid w:val="002F6B72"/>
    <w:rsid w:val="00301E3D"/>
    <w:rsid w:val="00302ABE"/>
    <w:rsid w:val="00302F95"/>
    <w:rsid w:val="0030367E"/>
    <w:rsid w:val="00303712"/>
    <w:rsid w:val="003040CE"/>
    <w:rsid w:val="0031095E"/>
    <w:rsid w:val="003118D9"/>
    <w:rsid w:val="00311F95"/>
    <w:rsid w:val="003120BA"/>
    <w:rsid w:val="00312313"/>
    <w:rsid w:val="0031263D"/>
    <w:rsid w:val="00313291"/>
    <w:rsid w:val="00315ABC"/>
    <w:rsid w:val="00316004"/>
    <w:rsid w:val="003160CB"/>
    <w:rsid w:val="003163F4"/>
    <w:rsid w:val="00317E3D"/>
    <w:rsid w:val="00320BB2"/>
    <w:rsid w:val="003214F9"/>
    <w:rsid w:val="00321E55"/>
    <w:rsid w:val="0032245D"/>
    <w:rsid w:val="003225AC"/>
    <w:rsid w:val="0032266F"/>
    <w:rsid w:val="00323DB1"/>
    <w:rsid w:val="00326D2B"/>
    <w:rsid w:val="003275ED"/>
    <w:rsid w:val="00327A67"/>
    <w:rsid w:val="00330918"/>
    <w:rsid w:val="003323E0"/>
    <w:rsid w:val="00333F7F"/>
    <w:rsid w:val="0033419C"/>
    <w:rsid w:val="00334C3A"/>
    <w:rsid w:val="00335044"/>
    <w:rsid w:val="00335510"/>
    <w:rsid w:val="003364A1"/>
    <w:rsid w:val="00336628"/>
    <w:rsid w:val="00336BF1"/>
    <w:rsid w:val="00336D37"/>
    <w:rsid w:val="0033747C"/>
    <w:rsid w:val="003414CF"/>
    <w:rsid w:val="00342376"/>
    <w:rsid w:val="00342C1F"/>
    <w:rsid w:val="00345F77"/>
    <w:rsid w:val="003468A5"/>
    <w:rsid w:val="00351DC0"/>
    <w:rsid w:val="00351EE6"/>
    <w:rsid w:val="00352572"/>
    <w:rsid w:val="0035445A"/>
    <w:rsid w:val="00354758"/>
    <w:rsid w:val="00355B87"/>
    <w:rsid w:val="00360473"/>
    <w:rsid w:val="00360B20"/>
    <w:rsid w:val="003616DF"/>
    <w:rsid w:val="0036207F"/>
    <w:rsid w:val="003627BE"/>
    <w:rsid w:val="0036292D"/>
    <w:rsid w:val="00362CD2"/>
    <w:rsid w:val="003635A3"/>
    <w:rsid w:val="0036430A"/>
    <w:rsid w:val="00364DBC"/>
    <w:rsid w:val="00365F07"/>
    <w:rsid w:val="00366826"/>
    <w:rsid w:val="00366C82"/>
    <w:rsid w:val="0036736A"/>
    <w:rsid w:val="00367561"/>
    <w:rsid w:val="00370660"/>
    <w:rsid w:val="0037592B"/>
    <w:rsid w:val="00375959"/>
    <w:rsid w:val="00377078"/>
    <w:rsid w:val="00381734"/>
    <w:rsid w:val="00383ECF"/>
    <w:rsid w:val="00385D68"/>
    <w:rsid w:val="00386451"/>
    <w:rsid w:val="00386DD4"/>
    <w:rsid w:val="00390DBF"/>
    <w:rsid w:val="00392AA4"/>
    <w:rsid w:val="00393592"/>
    <w:rsid w:val="0039525B"/>
    <w:rsid w:val="00395553"/>
    <w:rsid w:val="00395894"/>
    <w:rsid w:val="0039631F"/>
    <w:rsid w:val="00396479"/>
    <w:rsid w:val="003979FE"/>
    <w:rsid w:val="00397B54"/>
    <w:rsid w:val="003A1B56"/>
    <w:rsid w:val="003A32E4"/>
    <w:rsid w:val="003A3DF6"/>
    <w:rsid w:val="003A49C2"/>
    <w:rsid w:val="003A4C8E"/>
    <w:rsid w:val="003A4D47"/>
    <w:rsid w:val="003A6487"/>
    <w:rsid w:val="003A6D99"/>
    <w:rsid w:val="003A793F"/>
    <w:rsid w:val="003B0815"/>
    <w:rsid w:val="003B0EC6"/>
    <w:rsid w:val="003B2DB3"/>
    <w:rsid w:val="003B3978"/>
    <w:rsid w:val="003B43AF"/>
    <w:rsid w:val="003B4B06"/>
    <w:rsid w:val="003B4D9F"/>
    <w:rsid w:val="003B5078"/>
    <w:rsid w:val="003B593B"/>
    <w:rsid w:val="003B59F8"/>
    <w:rsid w:val="003B6CE9"/>
    <w:rsid w:val="003C0A3F"/>
    <w:rsid w:val="003C3806"/>
    <w:rsid w:val="003C3807"/>
    <w:rsid w:val="003C70C8"/>
    <w:rsid w:val="003D04CA"/>
    <w:rsid w:val="003D0A01"/>
    <w:rsid w:val="003D211F"/>
    <w:rsid w:val="003D2B15"/>
    <w:rsid w:val="003D362A"/>
    <w:rsid w:val="003D3952"/>
    <w:rsid w:val="003D3B5C"/>
    <w:rsid w:val="003D49B7"/>
    <w:rsid w:val="003D5477"/>
    <w:rsid w:val="003D5947"/>
    <w:rsid w:val="003D5D4A"/>
    <w:rsid w:val="003D6313"/>
    <w:rsid w:val="003D7495"/>
    <w:rsid w:val="003D7607"/>
    <w:rsid w:val="003D7998"/>
    <w:rsid w:val="003E0570"/>
    <w:rsid w:val="003E297B"/>
    <w:rsid w:val="003E6120"/>
    <w:rsid w:val="003E6E08"/>
    <w:rsid w:val="003E6E94"/>
    <w:rsid w:val="003E6F39"/>
    <w:rsid w:val="003E719E"/>
    <w:rsid w:val="003E71D2"/>
    <w:rsid w:val="003F075C"/>
    <w:rsid w:val="003F140D"/>
    <w:rsid w:val="003F161E"/>
    <w:rsid w:val="003F1BCD"/>
    <w:rsid w:val="003F20D0"/>
    <w:rsid w:val="003F2ABB"/>
    <w:rsid w:val="003F3877"/>
    <w:rsid w:val="003F5C9B"/>
    <w:rsid w:val="003F60F6"/>
    <w:rsid w:val="003F7A5A"/>
    <w:rsid w:val="00400039"/>
    <w:rsid w:val="004004BC"/>
    <w:rsid w:val="00401E16"/>
    <w:rsid w:val="0040372A"/>
    <w:rsid w:val="00404A8A"/>
    <w:rsid w:val="004101F4"/>
    <w:rsid w:val="004105F2"/>
    <w:rsid w:val="0041179C"/>
    <w:rsid w:val="00414ECC"/>
    <w:rsid w:val="00417AF4"/>
    <w:rsid w:val="0042016E"/>
    <w:rsid w:val="00420A56"/>
    <w:rsid w:val="00423034"/>
    <w:rsid w:val="00423B4F"/>
    <w:rsid w:val="00424331"/>
    <w:rsid w:val="00424CB3"/>
    <w:rsid w:val="00425F4E"/>
    <w:rsid w:val="00426F07"/>
    <w:rsid w:val="004272B3"/>
    <w:rsid w:val="00427737"/>
    <w:rsid w:val="0043099A"/>
    <w:rsid w:val="00431CE9"/>
    <w:rsid w:val="00432ADC"/>
    <w:rsid w:val="00433387"/>
    <w:rsid w:val="004335A1"/>
    <w:rsid w:val="00433FD2"/>
    <w:rsid w:val="0043796F"/>
    <w:rsid w:val="00441D33"/>
    <w:rsid w:val="004428A5"/>
    <w:rsid w:val="00443969"/>
    <w:rsid w:val="004473A2"/>
    <w:rsid w:val="0045062F"/>
    <w:rsid w:val="00452F86"/>
    <w:rsid w:val="004534D7"/>
    <w:rsid w:val="00453BDA"/>
    <w:rsid w:val="00454D51"/>
    <w:rsid w:val="0045722B"/>
    <w:rsid w:val="004573EE"/>
    <w:rsid w:val="004603F1"/>
    <w:rsid w:val="00460ED1"/>
    <w:rsid w:val="00461555"/>
    <w:rsid w:val="00467596"/>
    <w:rsid w:val="00473FC9"/>
    <w:rsid w:val="0047681A"/>
    <w:rsid w:val="00477036"/>
    <w:rsid w:val="0048153A"/>
    <w:rsid w:val="00482385"/>
    <w:rsid w:val="004829D5"/>
    <w:rsid w:val="0048324E"/>
    <w:rsid w:val="00483C6E"/>
    <w:rsid w:val="00483CBA"/>
    <w:rsid w:val="00484EA2"/>
    <w:rsid w:val="00486FE4"/>
    <w:rsid w:val="004909F1"/>
    <w:rsid w:val="004925BD"/>
    <w:rsid w:val="004935B2"/>
    <w:rsid w:val="004953D0"/>
    <w:rsid w:val="004966DF"/>
    <w:rsid w:val="004973D9"/>
    <w:rsid w:val="004A2797"/>
    <w:rsid w:val="004A37BB"/>
    <w:rsid w:val="004A4BB8"/>
    <w:rsid w:val="004A5A5A"/>
    <w:rsid w:val="004A6A3C"/>
    <w:rsid w:val="004A6BF7"/>
    <w:rsid w:val="004B0EB7"/>
    <w:rsid w:val="004B1000"/>
    <w:rsid w:val="004B2CA1"/>
    <w:rsid w:val="004B2FA3"/>
    <w:rsid w:val="004B3954"/>
    <w:rsid w:val="004B732E"/>
    <w:rsid w:val="004B7D0D"/>
    <w:rsid w:val="004B7DE1"/>
    <w:rsid w:val="004C01EE"/>
    <w:rsid w:val="004C1C2C"/>
    <w:rsid w:val="004C25E4"/>
    <w:rsid w:val="004C2CDC"/>
    <w:rsid w:val="004C2F8D"/>
    <w:rsid w:val="004C359E"/>
    <w:rsid w:val="004C39EC"/>
    <w:rsid w:val="004C74E7"/>
    <w:rsid w:val="004C7EE5"/>
    <w:rsid w:val="004C7F0F"/>
    <w:rsid w:val="004C7F9D"/>
    <w:rsid w:val="004D4022"/>
    <w:rsid w:val="004D4A15"/>
    <w:rsid w:val="004D527E"/>
    <w:rsid w:val="004D5592"/>
    <w:rsid w:val="004D5A81"/>
    <w:rsid w:val="004D7268"/>
    <w:rsid w:val="004D7451"/>
    <w:rsid w:val="004E2262"/>
    <w:rsid w:val="004E2F78"/>
    <w:rsid w:val="004E3941"/>
    <w:rsid w:val="004E4084"/>
    <w:rsid w:val="004E54D6"/>
    <w:rsid w:val="004E5F91"/>
    <w:rsid w:val="004E648E"/>
    <w:rsid w:val="004E7024"/>
    <w:rsid w:val="004E7D69"/>
    <w:rsid w:val="004F362D"/>
    <w:rsid w:val="004F4A83"/>
    <w:rsid w:val="004F53B9"/>
    <w:rsid w:val="004F64A1"/>
    <w:rsid w:val="004F6D28"/>
    <w:rsid w:val="005001D2"/>
    <w:rsid w:val="00501644"/>
    <w:rsid w:val="005026F2"/>
    <w:rsid w:val="00502C69"/>
    <w:rsid w:val="00503C58"/>
    <w:rsid w:val="00505938"/>
    <w:rsid w:val="0050603F"/>
    <w:rsid w:val="005063AF"/>
    <w:rsid w:val="00506BCB"/>
    <w:rsid w:val="00510506"/>
    <w:rsid w:val="00510AFD"/>
    <w:rsid w:val="00511AE4"/>
    <w:rsid w:val="00511BA2"/>
    <w:rsid w:val="00511D00"/>
    <w:rsid w:val="005124E0"/>
    <w:rsid w:val="00512BD1"/>
    <w:rsid w:val="0051306D"/>
    <w:rsid w:val="00514614"/>
    <w:rsid w:val="00516C11"/>
    <w:rsid w:val="00520976"/>
    <w:rsid w:val="0052257E"/>
    <w:rsid w:val="00524CA1"/>
    <w:rsid w:val="00525897"/>
    <w:rsid w:val="0052601E"/>
    <w:rsid w:val="0052643B"/>
    <w:rsid w:val="0053049B"/>
    <w:rsid w:val="00530562"/>
    <w:rsid w:val="00530EB8"/>
    <w:rsid w:val="00532AEB"/>
    <w:rsid w:val="00532F0B"/>
    <w:rsid w:val="00533BBD"/>
    <w:rsid w:val="00534EC2"/>
    <w:rsid w:val="0053587A"/>
    <w:rsid w:val="00536672"/>
    <w:rsid w:val="00540A61"/>
    <w:rsid w:val="00540B21"/>
    <w:rsid w:val="00540E5D"/>
    <w:rsid w:val="00541B86"/>
    <w:rsid w:val="00541E49"/>
    <w:rsid w:val="005420B4"/>
    <w:rsid w:val="005422A1"/>
    <w:rsid w:val="005431D8"/>
    <w:rsid w:val="005434FA"/>
    <w:rsid w:val="005448D7"/>
    <w:rsid w:val="005453C2"/>
    <w:rsid w:val="00546EF8"/>
    <w:rsid w:val="00551AC7"/>
    <w:rsid w:val="0055202E"/>
    <w:rsid w:val="0055446B"/>
    <w:rsid w:val="00555B23"/>
    <w:rsid w:val="00556351"/>
    <w:rsid w:val="005607D5"/>
    <w:rsid w:val="005619CC"/>
    <w:rsid w:val="00561F42"/>
    <w:rsid w:val="00564B46"/>
    <w:rsid w:val="00565C41"/>
    <w:rsid w:val="00565F9B"/>
    <w:rsid w:val="00566088"/>
    <w:rsid w:val="00566DC9"/>
    <w:rsid w:val="00567A56"/>
    <w:rsid w:val="00567D1E"/>
    <w:rsid w:val="0057116F"/>
    <w:rsid w:val="00571550"/>
    <w:rsid w:val="00573C3E"/>
    <w:rsid w:val="00575BD9"/>
    <w:rsid w:val="00577CA3"/>
    <w:rsid w:val="00581FDC"/>
    <w:rsid w:val="005821BE"/>
    <w:rsid w:val="00584331"/>
    <w:rsid w:val="005843E9"/>
    <w:rsid w:val="00586AB3"/>
    <w:rsid w:val="00587930"/>
    <w:rsid w:val="005879B2"/>
    <w:rsid w:val="0059164C"/>
    <w:rsid w:val="005939B9"/>
    <w:rsid w:val="00593EA3"/>
    <w:rsid w:val="00593F80"/>
    <w:rsid w:val="005943CA"/>
    <w:rsid w:val="005945B7"/>
    <w:rsid w:val="00596F1E"/>
    <w:rsid w:val="00597D4F"/>
    <w:rsid w:val="005A0119"/>
    <w:rsid w:val="005A0997"/>
    <w:rsid w:val="005A0AB1"/>
    <w:rsid w:val="005A1B63"/>
    <w:rsid w:val="005A20E1"/>
    <w:rsid w:val="005A2112"/>
    <w:rsid w:val="005A45E1"/>
    <w:rsid w:val="005A643F"/>
    <w:rsid w:val="005B227F"/>
    <w:rsid w:val="005B6BF6"/>
    <w:rsid w:val="005C0098"/>
    <w:rsid w:val="005C096D"/>
    <w:rsid w:val="005C1608"/>
    <w:rsid w:val="005C17DC"/>
    <w:rsid w:val="005C3E82"/>
    <w:rsid w:val="005C44AA"/>
    <w:rsid w:val="005C59D4"/>
    <w:rsid w:val="005C6768"/>
    <w:rsid w:val="005C7F93"/>
    <w:rsid w:val="005D422A"/>
    <w:rsid w:val="005D5CC6"/>
    <w:rsid w:val="005D620D"/>
    <w:rsid w:val="005D7834"/>
    <w:rsid w:val="005D7FE2"/>
    <w:rsid w:val="005E0B17"/>
    <w:rsid w:val="005E1A23"/>
    <w:rsid w:val="005E3725"/>
    <w:rsid w:val="005E4337"/>
    <w:rsid w:val="005E46D7"/>
    <w:rsid w:val="005E5CB9"/>
    <w:rsid w:val="005E6507"/>
    <w:rsid w:val="005E6DEE"/>
    <w:rsid w:val="005F0A5F"/>
    <w:rsid w:val="005F268C"/>
    <w:rsid w:val="005F2968"/>
    <w:rsid w:val="005F46F7"/>
    <w:rsid w:val="005F4FD1"/>
    <w:rsid w:val="005F505D"/>
    <w:rsid w:val="005F6C43"/>
    <w:rsid w:val="005F701A"/>
    <w:rsid w:val="005F747D"/>
    <w:rsid w:val="005F7774"/>
    <w:rsid w:val="005F7A49"/>
    <w:rsid w:val="006000F9"/>
    <w:rsid w:val="00600A39"/>
    <w:rsid w:val="0060196C"/>
    <w:rsid w:val="0060250A"/>
    <w:rsid w:val="00603021"/>
    <w:rsid w:val="0060519B"/>
    <w:rsid w:val="00605862"/>
    <w:rsid w:val="00607342"/>
    <w:rsid w:val="00607BF9"/>
    <w:rsid w:val="00612541"/>
    <w:rsid w:val="00614F88"/>
    <w:rsid w:val="00615288"/>
    <w:rsid w:val="006154F8"/>
    <w:rsid w:val="00615CBE"/>
    <w:rsid w:val="00615FE3"/>
    <w:rsid w:val="00616168"/>
    <w:rsid w:val="006161EB"/>
    <w:rsid w:val="006161EF"/>
    <w:rsid w:val="00617F80"/>
    <w:rsid w:val="00620937"/>
    <w:rsid w:val="006219FD"/>
    <w:rsid w:val="00622A4E"/>
    <w:rsid w:val="00623075"/>
    <w:rsid w:val="006242D9"/>
    <w:rsid w:val="00624750"/>
    <w:rsid w:val="00624799"/>
    <w:rsid w:val="0062489A"/>
    <w:rsid w:val="0062525E"/>
    <w:rsid w:val="00630817"/>
    <w:rsid w:val="00631429"/>
    <w:rsid w:val="006339FB"/>
    <w:rsid w:val="00640868"/>
    <w:rsid w:val="00642DD2"/>
    <w:rsid w:val="00644E16"/>
    <w:rsid w:val="006460A2"/>
    <w:rsid w:val="006465DB"/>
    <w:rsid w:val="006470A2"/>
    <w:rsid w:val="00650979"/>
    <w:rsid w:val="00651214"/>
    <w:rsid w:val="00651D76"/>
    <w:rsid w:val="006563C2"/>
    <w:rsid w:val="006575B1"/>
    <w:rsid w:val="006604DC"/>
    <w:rsid w:val="00660E69"/>
    <w:rsid w:val="0066143A"/>
    <w:rsid w:val="00662CAD"/>
    <w:rsid w:val="006653E1"/>
    <w:rsid w:val="00666F50"/>
    <w:rsid w:val="0066709A"/>
    <w:rsid w:val="00671C40"/>
    <w:rsid w:val="00671D78"/>
    <w:rsid w:val="00672B11"/>
    <w:rsid w:val="006758A7"/>
    <w:rsid w:val="00676676"/>
    <w:rsid w:val="00677087"/>
    <w:rsid w:val="00677AD3"/>
    <w:rsid w:val="00681C05"/>
    <w:rsid w:val="0068522D"/>
    <w:rsid w:val="00685982"/>
    <w:rsid w:val="006861A5"/>
    <w:rsid w:val="00686976"/>
    <w:rsid w:val="00686EA5"/>
    <w:rsid w:val="0068773B"/>
    <w:rsid w:val="006908EF"/>
    <w:rsid w:val="00691B92"/>
    <w:rsid w:val="00693A29"/>
    <w:rsid w:val="006965FB"/>
    <w:rsid w:val="00696902"/>
    <w:rsid w:val="00697C20"/>
    <w:rsid w:val="006A0698"/>
    <w:rsid w:val="006A0FF7"/>
    <w:rsid w:val="006A3120"/>
    <w:rsid w:val="006A511A"/>
    <w:rsid w:val="006A5319"/>
    <w:rsid w:val="006B0995"/>
    <w:rsid w:val="006B0D46"/>
    <w:rsid w:val="006B1E95"/>
    <w:rsid w:val="006B57B8"/>
    <w:rsid w:val="006B5F20"/>
    <w:rsid w:val="006B7E10"/>
    <w:rsid w:val="006C0B92"/>
    <w:rsid w:val="006C2658"/>
    <w:rsid w:val="006C359C"/>
    <w:rsid w:val="006C3C70"/>
    <w:rsid w:val="006C4426"/>
    <w:rsid w:val="006C54F7"/>
    <w:rsid w:val="006C584E"/>
    <w:rsid w:val="006C6AF7"/>
    <w:rsid w:val="006C7040"/>
    <w:rsid w:val="006C7BF7"/>
    <w:rsid w:val="006D195A"/>
    <w:rsid w:val="006D32F6"/>
    <w:rsid w:val="006D511B"/>
    <w:rsid w:val="006D6136"/>
    <w:rsid w:val="006D61AF"/>
    <w:rsid w:val="006E09D2"/>
    <w:rsid w:val="006E19E5"/>
    <w:rsid w:val="006E1F8D"/>
    <w:rsid w:val="006E21D8"/>
    <w:rsid w:val="006E2405"/>
    <w:rsid w:val="006E2467"/>
    <w:rsid w:val="006E65BE"/>
    <w:rsid w:val="006F0B96"/>
    <w:rsid w:val="006F1BD8"/>
    <w:rsid w:val="006F2B7E"/>
    <w:rsid w:val="006F30A5"/>
    <w:rsid w:val="006F52F8"/>
    <w:rsid w:val="006F56C4"/>
    <w:rsid w:val="006F6F54"/>
    <w:rsid w:val="00700398"/>
    <w:rsid w:val="0070150C"/>
    <w:rsid w:val="00701D62"/>
    <w:rsid w:val="00705328"/>
    <w:rsid w:val="00707354"/>
    <w:rsid w:val="007120FB"/>
    <w:rsid w:val="00713030"/>
    <w:rsid w:val="007131A7"/>
    <w:rsid w:val="007135A4"/>
    <w:rsid w:val="00716136"/>
    <w:rsid w:val="007204D3"/>
    <w:rsid w:val="00721F22"/>
    <w:rsid w:val="00723BB9"/>
    <w:rsid w:val="007259EE"/>
    <w:rsid w:val="00725EC9"/>
    <w:rsid w:val="0072667C"/>
    <w:rsid w:val="00727A42"/>
    <w:rsid w:val="00731458"/>
    <w:rsid w:val="00734820"/>
    <w:rsid w:val="00735DB1"/>
    <w:rsid w:val="00737DFC"/>
    <w:rsid w:val="0074032C"/>
    <w:rsid w:val="00740765"/>
    <w:rsid w:val="00741D42"/>
    <w:rsid w:val="007431A9"/>
    <w:rsid w:val="007461BC"/>
    <w:rsid w:val="007478D6"/>
    <w:rsid w:val="007508BA"/>
    <w:rsid w:val="00751672"/>
    <w:rsid w:val="0075283C"/>
    <w:rsid w:val="00752B63"/>
    <w:rsid w:val="00755004"/>
    <w:rsid w:val="007557CE"/>
    <w:rsid w:val="00757A8C"/>
    <w:rsid w:val="00760CEF"/>
    <w:rsid w:val="007612AB"/>
    <w:rsid w:val="00762254"/>
    <w:rsid w:val="00762775"/>
    <w:rsid w:val="00763A08"/>
    <w:rsid w:val="00763D44"/>
    <w:rsid w:val="00765A88"/>
    <w:rsid w:val="00765CEC"/>
    <w:rsid w:val="00766065"/>
    <w:rsid w:val="00766407"/>
    <w:rsid w:val="00767050"/>
    <w:rsid w:val="007706E7"/>
    <w:rsid w:val="007707F0"/>
    <w:rsid w:val="00771A45"/>
    <w:rsid w:val="0077200A"/>
    <w:rsid w:val="007728C5"/>
    <w:rsid w:val="007729DF"/>
    <w:rsid w:val="0077423F"/>
    <w:rsid w:val="00780A5D"/>
    <w:rsid w:val="00781512"/>
    <w:rsid w:val="00783F72"/>
    <w:rsid w:val="007844F4"/>
    <w:rsid w:val="00784A72"/>
    <w:rsid w:val="00785A91"/>
    <w:rsid w:val="007860ED"/>
    <w:rsid w:val="00786799"/>
    <w:rsid w:val="00786E0D"/>
    <w:rsid w:val="007879C7"/>
    <w:rsid w:val="00790A75"/>
    <w:rsid w:val="00790E08"/>
    <w:rsid w:val="00791E02"/>
    <w:rsid w:val="00791F38"/>
    <w:rsid w:val="00793087"/>
    <w:rsid w:val="0079358D"/>
    <w:rsid w:val="00793853"/>
    <w:rsid w:val="00793E28"/>
    <w:rsid w:val="0079448A"/>
    <w:rsid w:val="00794A97"/>
    <w:rsid w:val="00794CBC"/>
    <w:rsid w:val="00795654"/>
    <w:rsid w:val="007A1824"/>
    <w:rsid w:val="007A21B6"/>
    <w:rsid w:val="007A280F"/>
    <w:rsid w:val="007A32FB"/>
    <w:rsid w:val="007A3875"/>
    <w:rsid w:val="007A4EDB"/>
    <w:rsid w:val="007A5D31"/>
    <w:rsid w:val="007A6155"/>
    <w:rsid w:val="007A6392"/>
    <w:rsid w:val="007A6AC5"/>
    <w:rsid w:val="007A7234"/>
    <w:rsid w:val="007A765F"/>
    <w:rsid w:val="007B1BF8"/>
    <w:rsid w:val="007B2C3B"/>
    <w:rsid w:val="007B3129"/>
    <w:rsid w:val="007B3989"/>
    <w:rsid w:val="007B4933"/>
    <w:rsid w:val="007B5096"/>
    <w:rsid w:val="007B7205"/>
    <w:rsid w:val="007B7A95"/>
    <w:rsid w:val="007C07FB"/>
    <w:rsid w:val="007C18C6"/>
    <w:rsid w:val="007C3ABC"/>
    <w:rsid w:val="007C409B"/>
    <w:rsid w:val="007C4928"/>
    <w:rsid w:val="007C4CA0"/>
    <w:rsid w:val="007C67D3"/>
    <w:rsid w:val="007C6BEF"/>
    <w:rsid w:val="007C74D5"/>
    <w:rsid w:val="007C7DF5"/>
    <w:rsid w:val="007D1277"/>
    <w:rsid w:val="007D1A26"/>
    <w:rsid w:val="007D2243"/>
    <w:rsid w:val="007D376D"/>
    <w:rsid w:val="007D51F6"/>
    <w:rsid w:val="007D6554"/>
    <w:rsid w:val="007D6F8B"/>
    <w:rsid w:val="007E0DAE"/>
    <w:rsid w:val="007E4A85"/>
    <w:rsid w:val="007E696E"/>
    <w:rsid w:val="007F07E7"/>
    <w:rsid w:val="007F0DA4"/>
    <w:rsid w:val="007F30BF"/>
    <w:rsid w:val="007F33B8"/>
    <w:rsid w:val="007F386C"/>
    <w:rsid w:val="007F5158"/>
    <w:rsid w:val="007F693F"/>
    <w:rsid w:val="007F6F63"/>
    <w:rsid w:val="007F7069"/>
    <w:rsid w:val="007F7B58"/>
    <w:rsid w:val="0080029F"/>
    <w:rsid w:val="00801858"/>
    <w:rsid w:val="00803629"/>
    <w:rsid w:val="00804E4B"/>
    <w:rsid w:val="00806189"/>
    <w:rsid w:val="0080663F"/>
    <w:rsid w:val="008079C2"/>
    <w:rsid w:val="008109C2"/>
    <w:rsid w:val="00811835"/>
    <w:rsid w:val="008130D5"/>
    <w:rsid w:val="00813ABA"/>
    <w:rsid w:val="008157D3"/>
    <w:rsid w:val="00816AEA"/>
    <w:rsid w:val="00816B07"/>
    <w:rsid w:val="00817829"/>
    <w:rsid w:val="00822D0F"/>
    <w:rsid w:val="00823CF7"/>
    <w:rsid w:val="0082592A"/>
    <w:rsid w:val="008262A3"/>
    <w:rsid w:val="00826836"/>
    <w:rsid w:val="00827742"/>
    <w:rsid w:val="008311BA"/>
    <w:rsid w:val="00831415"/>
    <w:rsid w:val="008319F2"/>
    <w:rsid w:val="00831F23"/>
    <w:rsid w:val="008328CC"/>
    <w:rsid w:val="008330DA"/>
    <w:rsid w:val="008330DD"/>
    <w:rsid w:val="00833C99"/>
    <w:rsid w:val="00834D2D"/>
    <w:rsid w:val="00834D72"/>
    <w:rsid w:val="00835602"/>
    <w:rsid w:val="00836A37"/>
    <w:rsid w:val="0084172C"/>
    <w:rsid w:val="008422E8"/>
    <w:rsid w:val="00845DD4"/>
    <w:rsid w:val="00846FB2"/>
    <w:rsid w:val="00851399"/>
    <w:rsid w:val="00852FFA"/>
    <w:rsid w:val="00854970"/>
    <w:rsid w:val="00854F92"/>
    <w:rsid w:val="00856560"/>
    <w:rsid w:val="00857489"/>
    <w:rsid w:val="00860C21"/>
    <w:rsid w:val="00862F78"/>
    <w:rsid w:val="0086564F"/>
    <w:rsid w:val="00867ABF"/>
    <w:rsid w:val="00870BC8"/>
    <w:rsid w:val="00872C33"/>
    <w:rsid w:val="00873925"/>
    <w:rsid w:val="00874481"/>
    <w:rsid w:val="008748B4"/>
    <w:rsid w:val="008748BD"/>
    <w:rsid w:val="00880C42"/>
    <w:rsid w:val="00882FEB"/>
    <w:rsid w:val="00883030"/>
    <w:rsid w:val="00883179"/>
    <w:rsid w:val="0088360E"/>
    <w:rsid w:val="00884728"/>
    <w:rsid w:val="00886539"/>
    <w:rsid w:val="00887679"/>
    <w:rsid w:val="00887AD9"/>
    <w:rsid w:val="008912E1"/>
    <w:rsid w:val="008913B5"/>
    <w:rsid w:val="008917A2"/>
    <w:rsid w:val="00891FC2"/>
    <w:rsid w:val="00892239"/>
    <w:rsid w:val="00892EAE"/>
    <w:rsid w:val="0089639A"/>
    <w:rsid w:val="008A0E5C"/>
    <w:rsid w:val="008A4C80"/>
    <w:rsid w:val="008A692C"/>
    <w:rsid w:val="008A7FE4"/>
    <w:rsid w:val="008B2413"/>
    <w:rsid w:val="008B3A22"/>
    <w:rsid w:val="008B4C5C"/>
    <w:rsid w:val="008B514A"/>
    <w:rsid w:val="008B5588"/>
    <w:rsid w:val="008C0F49"/>
    <w:rsid w:val="008C11F3"/>
    <w:rsid w:val="008C274D"/>
    <w:rsid w:val="008C3049"/>
    <w:rsid w:val="008C43A1"/>
    <w:rsid w:val="008C5B35"/>
    <w:rsid w:val="008C5F31"/>
    <w:rsid w:val="008C79B1"/>
    <w:rsid w:val="008D087D"/>
    <w:rsid w:val="008D133E"/>
    <w:rsid w:val="008D4F5D"/>
    <w:rsid w:val="008D7844"/>
    <w:rsid w:val="008E149C"/>
    <w:rsid w:val="008E14C9"/>
    <w:rsid w:val="008E4026"/>
    <w:rsid w:val="008E4368"/>
    <w:rsid w:val="008E536D"/>
    <w:rsid w:val="008E66DC"/>
    <w:rsid w:val="008F1BD6"/>
    <w:rsid w:val="008F2371"/>
    <w:rsid w:val="008F304A"/>
    <w:rsid w:val="008F3543"/>
    <w:rsid w:val="008F48DC"/>
    <w:rsid w:val="008F4BF9"/>
    <w:rsid w:val="008F5DEB"/>
    <w:rsid w:val="008F6605"/>
    <w:rsid w:val="008F7EB3"/>
    <w:rsid w:val="00900E0A"/>
    <w:rsid w:val="00902222"/>
    <w:rsid w:val="0090246F"/>
    <w:rsid w:val="00903619"/>
    <w:rsid w:val="0090432C"/>
    <w:rsid w:val="009051E7"/>
    <w:rsid w:val="009059D2"/>
    <w:rsid w:val="00905E29"/>
    <w:rsid w:val="00906114"/>
    <w:rsid w:val="0090680C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1A5C"/>
    <w:rsid w:val="00913039"/>
    <w:rsid w:val="0091568A"/>
    <w:rsid w:val="00915A95"/>
    <w:rsid w:val="00916B58"/>
    <w:rsid w:val="00917B46"/>
    <w:rsid w:val="00920B48"/>
    <w:rsid w:val="0092280E"/>
    <w:rsid w:val="00922CCA"/>
    <w:rsid w:val="00923505"/>
    <w:rsid w:val="00925399"/>
    <w:rsid w:val="00926D2B"/>
    <w:rsid w:val="00931FF8"/>
    <w:rsid w:val="00932BA5"/>
    <w:rsid w:val="00933C7E"/>
    <w:rsid w:val="009350BF"/>
    <w:rsid w:val="009350C4"/>
    <w:rsid w:val="00941988"/>
    <w:rsid w:val="00941C18"/>
    <w:rsid w:val="00943781"/>
    <w:rsid w:val="0094638A"/>
    <w:rsid w:val="00946F4C"/>
    <w:rsid w:val="00947C96"/>
    <w:rsid w:val="009500D3"/>
    <w:rsid w:val="00953F0E"/>
    <w:rsid w:val="0095442E"/>
    <w:rsid w:val="00954A1C"/>
    <w:rsid w:val="00954BE3"/>
    <w:rsid w:val="009572BC"/>
    <w:rsid w:val="00960880"/>
    <w:rsid w:val="00960EA5"/>
    <w:rsid w:val="0096173E"/>
    <w:rsid w:val="00962C4A"/>
    <w:rsid w:val="009640EF"/>
    <w:rsid w:val="00965083"/>
    <w:rsid w:val="00965B99"/>
    <w:rsid w:val="0096748F"/>
    <w:rsid w:val="00967867"/>
    <w:rsid w:val="009708A8"/>
    <w:rsid w:val="0097220A"/>
    <w:rsid w:val="00974362"/>
    <w:rsid w:val="00974CAF"/>
    <w:rsid w:val="0097509A"/>
    <w:rsid w:val="00975210"/>
    <w:rsid w:val="00975381"/>
    <w:rsid w:val="009761BC"/>
    <w:rsid w:val="00976624"/>
    <w:rsid w:val="009771AA"/>
    <w:rsid w:val="0098006A"/>
    <w:rsid w:val="0098295E"/>
    <w:rsid w:val="00983192"/>
    <w:rsid w:val="00984D37"/>
    <w:rsid w:val="009850F5"/>
    <w:rsid w:val="0098632A"/>
    <w:rsid w:val="00986F5B"/>
    <w:rsid w:val="009871C9"/>
    <w:rsid w:val="00990E9A"/>
    <w:rsid w:val="009912FA"/>
    <w:rsid w:val="009933D6"/>
    <w:rsid w:val="009935A0"/>
    <w:rsid w:val="00995581"/>
    <w:rsid w:val="00995661"/>
    <w:rsid w:val="0099721A"/>
    <w:rsid w:val="009A0381"/>
    <w:rsid w:val="009A154D"/>
    <w:rsid w:val="009A159E"/>
    <w:rsid w:val="009A28EC"/>
    <w:rsid w:val="009A299A"/>
    <w:rsid w:val="009A3423"/>
    <w:rsid w:val="009A48B8"/>
    <w:rsid w:val="009A4C0E"/>
    <w:rsid w:val="009A517A"/>
    <w:rsid w:val="009A5DDB"/>
    <w:rsid w:val="009A66B7"/>
    <w:rsid w:val="009A6C24"/>
    <w:rsid w:val="009B0B40"/>
    <w:rsid w:val="009B6EC7"/>
    <w:rsid w:val="009B728C"/>
    <w:rsid w:val="009C01E2"/>
    <w:rsid w:val="009C2B0B"/>
    <w:rsid w:val="009C307F"/>
    <w:rsid w:val="009C350D"/>
    <w:rsid w:val="009C3FFF"/>
    <w:rsid w:val="009C4578"/>
    <w:rsid w:val="009C4AF3"/>
    <w:rsid w:val="009C5BD1"/>
    <w:rsid w:val="009C65C7"/>
    <w:rsid w:val="009C675D"/>
    <w:rsid w:val="009C6E1B"/>
    <w:rsid w:val="009D18A6"/>
    <w:rsid w:val="009D2844"/>
    <w:rsid w:val="009D2E52"/>
    <w:rsid w:val="009D35A6"/>
    <w:rsid w:val="009D392F"/>
    <w:rsid w:val="009D40FD"/>
    <w:rsid w:val="009D5302"/>
    <w:rsid w:val="009D555D"/>
    <w:rsid w:val="009D710D"/>
    <w:rsid w:val="009E01E7"/>
    <w:rsid w:val="009E0519"/>
    <w:rsid w:val="009E13AA"/>
    <w:rsid w:val="009E238C"/>
    <w:rsid w:val="009E4C33"/>
    <w:rsid w:val="009F0A92"/>
    <w:rsid w:val="009F131C"/>
    <w:rsid w:val="009F2452"/>
    <w:rsid w:val="009F2530"/>
    <w:rsid w:val="009F3970"/>
    <w:rsid w:val="009F44ED"/>
    <w:rsid w:val="009F5FF9"/>
    <w:rsid w:val="009F7168"/>
    <w:rsid w:val="009F7A31"/>
    <w:rsid w:val="00A002D3"/>
    <w:rsid w:val="00A02C8B"/>
    <w:rsid w:val="00A04A26"/>
    <w:rsid w:val="00A04CBF"/>
    <w:rsid w:val="00A0643F"/>
    <w:rsid w:val="00A0676C"/>
    <w:rsid w:val="00A10158"/>
    <w:rsid w:val="00A10D12"/>
    <w:rsid w:val="00A14B4B"/>
    <w:rsid w:val="00A1547F"/>
    <w:rsid w:val="00A15587"/>
    <w:rsid w:val="00A159B5"/>
    <w:rsid w:val="00A222BA"/>
    <w:rsid w:val="00A23CDF"/>
    <w:rsid w:val="00A23E05"/>
    <w:rsid w:val="00A240D6"/>
    <w:rsid w:val="00A24C53"/>
    <w:rsid w:val="00A256F1"/>
    <w:rsid w:val="00A25955"/>
    <w:rsid w:val="00A26D2B"/>
    <w:rsid w:val="00A272EA"/>
    <w:rsid w:val="00A27C4E"/>
    <w:rsid w:val="00A31C24"/>
    <w:rsid w:val="00A3280F"/>
    <w:rsid w:val="00A34579"/>
    <w:rsid w:val="00A3568C"/>
    <w:rsid w:val="00A35B55"/>
    <w:rsid w:val="00A35CFB"/>
    <w:rsid w:val="00A370AC"/>
    <w:rsid w:val="00A45118"/>
    <w:rsid w:val="00A453FE"/>
    <w:rsid w:val="00A45F3B"/>
    <w:rsid w:val="00A46E86"/>
    <w:rsid w:val="00A47C33"/>
    <w:rsid w:val="00A47CB8"/>
    <w:rsid w:val="00A511AF"/>
    <w:rsid w:val="00A52229"/>
    <w:rsid w:val="00A548CB"/>
    <w:rsid w:val="00A5546A"/>
    <w:rsid w:val="00A56360"/>
    <w:rsid w:val="00A57B98"/>
    <w:rsid w:val="00A64208"/>
    <w:rsid w:val="00A64A91"/>
    <w:rsid w:val="00A64B74"/>
    <w:rsid w:val="00A65BE9"/>
    <w:rsid w:val="00A65F19"/>
    <w:rsid w:val="00A67658"/>
    <w:rsid w:val="00A7100B"/>
    <w:rsid w:val="00A71A59"/>
    <w:rsid w:val="00A71E4E"/>
    <w:rsid w:val="00A764DE"/>
    <w:rsid w:val="00A769E3"/>
    <w:rsid w:val="00A77AFF"/>
    <w:rsid w:val="00A8007C"/>
    <w:rsid w:val="00A801BF"/>
    <w:rsid w:val="00A81B45"/>
    <w:rsid w:val="00A83639"/>
    <w:rsid w:val="00A849DD"/>
    <w:rsid w:val="00A8746E"/>
    <w:rsid w:val="00A8766E"/>
    <w:rsid w:val="00A8767F"/>
    <w:rsid w:val="00A9018D"/>
    <w:rsid w:val="00A901F7"/>
    <w:rsid w:val="00A9093E"/>
    <w:rsid w:val="00A91195"/>
    <w:rsid w:val="00A91C16"/>
    <w:rsid w:val="00A91C1A"/>
    <w:rsid w:val="00A92B43"/>
    <w:rsid w:val="00A93605"/>
    <w:rsid w:val="00A93C50"/>
    <w:rsid w:val="00A9496F"/>
    <w:rsid w:val="00A9583C"/>
    <w:rsid w:val="00A9614E"/>
    <w:rsid w:val="00A96FF1"/>
    <w:rsid w:val="00AA0E6E"/>
    <w:rsid w:val="00AA1208"/>
    <w:rsid w:val="00AA1465"/>
    <w:rsid w:val="00AA28FA"/>
    <w:rsid w:val="00AA2E48"/>
    <w:rsid w:val="00AB074F"/>
    <w:rsid w:val="00AB1E47"/>
    <w:rsid w:val="00AB2115"/>
    <w:rsid w:val="00AB310D"/>
    <w:rsid w:val="00AB3A51"/>
    <w:rsid w:val="00AB41BA"/>
    <w:rsid w:val="00AB4788"/>
    <w:rsid w:val="00AB782D"/>
    <w:rsid w:val="00AC0C81"/>
    <w:rsid w:val="00AC1DF9"/>
    <w:rsid w:val="00AC3712"/>
    <w:rsid w:val="00AC3E99"/>
    <w:rsid w:val="00AC4854"/>
    <w:rsid w:val="00AC53CC"/>
    <w:rsid w:val="00AC5470"/>
    <w:rsid w:val="00AC59DC"/>
    <w:rsid w:val="00AC6D06"/>
    <w:rsid w:val="00AC70EB"/>
    <w:rsid w:val="00AC738F"/>
    <w:rsid w:val="00AD0070"/>
    <w:rsid w:val="00AD1C80"/>
    <w:rsid w:val="00AD2347"/>
    <w:rsid w:val="00AD2D01"/>
    <w:rsid w:val="00AD376E"/>
    <w:rsid w:val="00AD3C30"/>
    <w:rsid w:val="00AD51CB"/>
    <w:rsid w:val="00AD58D0"/>
    <w:rsid w:val="00AD630D"/>
    <w:rsid w:val="00AE1B90"/>
    <w:rsid w:val="00AE57BA"/>
    <w:rsid w:val="00AE7088"/>
    <w:rsid w:val="00AE74E5"/>
    <w:rsid w:val="00AF1ABD"/>
    <w:rsid w:val="00AF1D01"/>
    <w:rsid w:val="00AF5E0E"/>
    <w:rsid w:val="00AF7C6E"/>
    <w:rsid w:val="00B00D7C"/>
    <w:rsid w:val="00B02DBB"/>
    <w:rsid w:val="00B03ADF"/>
    <w:rsid w:val="00B03BE8"/>
    <w:rsid w:val="00B042D0"/>
    <w:rsid w:val="00B057A4"/>
    <w:rsid w:val="00B119EB"/>
    <w:rsid w:val="00B15123"/>
    <w:rsid w:val="00B16E45"/>
    <w:rsid w:val="00B20EAA"/>
    <w:rsid w:val="00B20ECC"/>
    <w:rsid w:val="00B2143E"/>
    <w:rsid w:val="00B21463"/>
    <w:rsid w:val="00B22224"/>
    <w:rsid w:val="00B22B1C"/>
    <w:rsid w:val="00B23164"/>
    <w:rsid w:val="00B256AE"/>
    <w:rsid w:val="00B26894"/>
    <w:rsid w:val="00B27393"/>
    <w:rsid w:val="00B32898"/>
    <w:rsid w:val="00B3461B"/>
    <w:rsid w:val="00B35A99"/>
    <w:rsid w:val="00B361D4"/>
    <w:rsid w:val="00B375E5"/>
    <w:rsid w:val="00B37638"/>
    <w:rsid w:val="00B40106"/>
    <w:rsid w:val="00B42382"/>
    <w:rsid w:val="00B46756"/>
    <w:rsid w:val="00B467E0"/>
    <w:rsid w:val="00B50000"/>
    <w:rsid w:val="00B5051F"/>
    <w:rsid w:val="00B52A7F"/>
    <w:rsid w:val="00B56020"/>
    <w:rsid w:val="00B5668A"/>
    <w:rsid w:val="00B56E6E"/>
    <w:rsid w:val="00B56FEA"/>
    <w:rsid w:val="00B5726F"/>
    <w:rsid w:val="00B60683"/>
    <w:rsid w:val="00B60A19"/>
    <w:rsid w:val="00B62912"/>
    <w:rsid w:val="00B62CCC"/>
    <w:rsid w:val="00B64DF1"/>
    <w:rsid w:val="00B65F5D"/>
    <w:rsid w:val="00B66788"/>
    <w:rsid w:val="00B67897"/>
    <w:rsid w:val="00B70069"/>
    <w:rsid w:val="00B70658"/>
    <w:rsid w:val="00B70745"/>
    <w:rsid w:val="00B70771"/>
    <w:rsid w:val="00B71EF4"/>
    <w:rsid w:val="00B72709"/>
    <w:rsid w:val="00B733B0"/>
    <w:rsid w:val="00B746D5"/>
    <w:rsid w:val="00B75271"/>
    <w:rsid w:val="00B75835"/>
    <w:rsid w:val="00B771B7"/>
    <w:rsid w:val="00B80880"/>
    <w:rsid w:val="00B810E9"/>
    <w:rsid w:val="00B81CF2"/>
    <w:rsid w:val="00B82C6F"/>
    <w:rsid w:val="00B83CC5"/>
    <w:rsid w:val="00B83DF4"/>
    <w:rsid w:val="00B845BD"/>
    <w:rsid w:val="00B84DBB"/>
    <w:rsid w:val="00B84E3B"/>
    <w:rsid w:val="00B84F86"/>
    <w:rsid w:val="00B85516"/>
    <w:rsid w:val="00B868A0"/>
    <w:rsid w:val="00B86DBA"/>
    <w:rsid w:val="00B909D2"/>
    <w:rsid w:val="00B909E9"/>
    <w:rsid w:val="00B90EAF"/>
    <w:rsid w:val="00B91413"/>
    <w:rsid w:val="00B929A6"/>
    <w:rsid w:val="00B92A9A"/>
    <w:rsid w:val="00B92DB4"/>
    <w:rsid w:val="00B92DE7"/>
    <w:rsid w:val="00B95DD3"/>
    <w:rsid w:val="00B96286"/>
    <w:rsid w:val="00B9637B"/>
    <w:rsid w:val="00BA4833"/>
    <w:rsid w:val="00BB07E2"/>
    <w:rsid w:val="00BB18C0"/>
    <w:rsid w:val="00BB3B49"/>
    <w:rsid w:val="00BB667E"/>
    <w:rsid w:val="00BC2EE4"/>
    <w:rsid w:val="00BC33E5"/>
    <w:rsid w:val="00BC3473"/>
    <w:rsid w:val="00BC5E4A"/>
    <w:rsid w:val="00BC716F"/>
    <w:rsid w:val="00BC732E"/>
    <w:rsid w:val="00BC73F0"/>
    <w:rsid w:val="00BD1C54"/>
    <w:rsid w:val="00BD276D"/>
    <w:rsid w:val="00BD2903"/>
    <w:rsid w:val="00BD2A90"/>
    <w:rsid w:val="00BD312C"/>
    <w:rsid w:val="00BD3279"/>
    <w:rsid w:val="00BD5D98"/>
    <w:rsid w:val="00BD676B"/>
    <w:rsid w:val="00BD7A52"/>
    <w:rsid w:val="00BD7EEE"/>
    <w:rsid w:val="00BE060F"/>
    <w:rsid w:val="00BE22C6"/>
    <w:rsid w:val="00BE29DC"/>
    <w:rsid w:val="00BE2EDB"/>
    <w:rsid w:val="00BE437A"/>
    <w:rsid w:val="00BE4445"/>
    <w:rsid w:val="00BE5239"/>
    <w:rsid w:val="00BE67B2"/>
    <w:rsid w:val="00BE6860"/>
    <w:rsid w:val="00BE79E8"/>
    <w:rsid w:val="00BF0518"/>
    <w:rsid w:val="00BF3553"/>
    <w:rsid w:val="00BF3B93"/>
    <w:rsid w:val="00BF4078"/>
    <w:rsid w:val="00BF666E"/>
    <w:rsid w:val="00BF7C16"/>
    <w:rsid w:val="00C0121E"/>
    <w:rsid w:val="00C04EA7"/>
    <w:rsid w:val="00C05CB7"/>
    <w:rsid w:val="00C06CB3"/>
    <w:rsid w:val="00C10B0F"/>
    <w:rsid w:val="00C119AD"/>
    <w:rsid w:val="00C11A11"/>
    <w:rsid w:val="00C14647"/>
    <w:rsid w:val="00C15077"/>
    <w:rsid w:val="00C1529D"/>
    <w:rsid w:val="00C1722F"/>
    <w:rsid w:val="00C21BD2"/>
    <w:rsid w:val="00C234A7"/>
    <w:rsid w:val="00C2364D"/>
    <w:rsid w:val="00C23FA9"/>
    <w:rsid w:val="00C24862"/>
    <w:rsid w:val="00C26976"/>
    <w:rsid w:val="00C27558"/>
    <w:rsid w:val="00C31D36"/>
    <w:rsid w:val="00C32D40"/>
    <w:rsid w:val="00C32DBF"/>
    <w:rsid w:val="00C344EA"/>
    <w:rsid w:val="00C3563B"/>
    <w:rsid w:val="00C403AA"/>
    <w:rsid w:val="00C43799"/>
    <w:rsid w:val="00C44231"/>
    <w:rsid w:val="00C46572"/>
    <w:rsid w:val="00C466E6"/>
    <w:rsid w:val="00C47DBE"/>
    <w:rsid w:val="00C47E1E"/>
    <w:rsid w:val="00C517CB"/>
    <w:rsid w:val="00C51EC7"/>
    <w:rsid w:val="00C52925"/>
    <w:rsid w:val="00C52F9C"/>
    <w:rsid w:val="00C54499"/>
    <w:rsid w:val="00C555CB"/>
    <w:rsid w:val="00C64752"/>
    <w:rsid w:val="00C65061"/>
    <w:rsid w:val="00C656A0"/>
    <w:rsid w:val="00C65CEE"/>
    <w:rsid w:val="00C65E33"/>
    <w:rsid w:val="00C66128"/>
    <w:rsid w:val="00C67104"/>
    <w:rsid w:val="00C70278"/>
    <w:rsid w:val="00C73B19"/>
    <w:rsid w:val="00C74B72"/>
    <w:rsid w:val="00C75768"/>
    <w:rsid w:val="00C818DE"/>
    <w:rsid w:val="00C83ADF"/>
    <w:rsid w:val="00C8432E"/>
    <w:rsid w:val="00C84804"/>
    <w:rsid w:val="00C84BBB"/>
    <w:rsid w:val="00C85E63"/>
    <w:rsid w:val="00C8603C"/>
    <w:rsid w:val="00C866F1"/>
    <w:rsid w:val="00C8683B"/>
    <w:rsid w:val="00C86FAA"/>
    <w:rsid w:val="00C87CBF"/>
    <w:rsid w:val="00C902B4"/>
    <w:rsid w:val="00C913D7"/>
    <w:rsid w:val="00C92A0B"/>
    <w:rsid w:val="00C94EC2"/>
    <w:rsid w:val="00C95081"/>
    <w:rsid w:val="00C95106"/>
    <w:rsid w:val="00C95678"/>
    <w:rsid w:val="00C95DE5"/>
    <w:rsid w:val="00C96558"/>
    <w:rsid w:val="00C96D83"/>
    <w:rsid w:val="00C97276"/>
    <w:rsid w:val="00C97321"/>
    <w:rsid w:val="00CA1C13"/>
    <w:rsid w:val="00CA1CA5"/>
    <w:rsid w:val="00CA241D"/>
    <w:rsid w:val="00CA3359"/>
    <w:rsid w:val="00CA3629"/>
    <w:rsid w:val="00CA4B03"/>
    <w:rsid w:val="00CA5425"/>
    <w:rsid w:val="00CA5732"/>
    <w:rsid w:val="00CA5931"/>
    <w:rsid w:val="00CA5CD0"/>
    <w:rsid w:val="00CA60A7"/>
    <w:rsid w:val="00CA6A3C"/>
    <w:rsid w:val="00CA6BE1"/>
    <w:rsid w:val="00CA6E59"/>
    <w:rsid w:val="00CA743E"/>
    <w:rsid w:val="00CA7BDA"/>
    <w:rsid w:val="00CB128E"/>
    <w:rsid w:val="00CB239D"/>
    <w:rsid w:val="00CB2D6D"/>
    <w:rsid w:val="00CB4198"/>
    <w:rsid w:val="00CB4818"/>
    <w:rsid w:val="00CB55EB"/>
    <w:rsid w:val="00CB67D8"/>
    <w:rsid w:val="00CB78F2"/>
    <w:rsid w:val="00CC010C"/>
    <w:rsid w:val="00CC1AB4"/>
    <w:rsid w:val="00CC298A"/>
    <w:rsid w:val="00CC2F30"/>
    <w:rsid w:val="00CC6F8E"/>
    <w:rsid w:val="00CD02D8"/>
    <w:rsid w:val="00CD0650"/>
    <w:rsid w:val="00CD0DBB"/>
    <w:rsid w:val="00CD2F4C"/>
    <w:rsid w:val="00CD3740"/>
    <w:rsid w:val="00CD5698"/>
    <w:rsid w:val="00CD7D33"/>
    <w:rsid w:val="00CE0A22"/>
    <w:rsid w:val="00CE2BDB"/>
    <w:rsid w:val="00CE3657"/>
    <w:rsid w:val="00CE3B59"/>
    <w:rsid w:val="00CE3C40"/>
    <w:rsid w:val="00CE3F71"/>
    <w:rsid w:val="00CE4D33"/>
    <w:rsid w:val="00CE5224"/>
    <w:rsid w:val="00CE68F1"/>
    <w:rsid w:val="00CE7837"/>
    <w:rsid w:val="00CE7886"/>
    <w:rsid w:val="00CF1354"/>
    <w:rsid w:val="00CF14B7"/>
    <w:rsid w:val="00CF1B98"/>
    <w:rsid w:val="00CF4FBD"/>
    <w:rsid w:val="00CF6175"/>
    <w:rsid w:val="00CF6AC5"/>
    <w:rsid w:val="00D071E3"/>
    <w:rsid w:val="00D075F7"/>
    <w:rsid w:val="00D07D29"/>
    <w:rsid w:val="00D10F8F"/>
    <w:rsid w:val="00D112AD"/>
    <w:rsid w:val="00D12DAA"/>
    <w:rsid w:val="00D149BC"/>
    <w:rsid w:val="00D20BA3"/>
    <w:rsid w:val="00D22594"/>
    <w:rsid w:val="00D229C9"/>
    <w:rsid w:val="00D2412F"/>
    <w:rsid w:val="00D2485D"/>
    <w:rsid w:val="00D264DE"/>
    <w:rsid w:val="00D276B6"/>
    <w:rsid w:val="00D337EE"/>
    <w:rsid w:val="00D34522"/>
    <w:rsid w:val="00D35525"/>
    <w:rsid w:val="00D40102"/>
    <w:rsid w:val="00D4116C"/>
    <w:rsid w:val="00D42679"/>
    <w:rsid w:val="00D42C48"/>
    <w:rsid w:val="00D45F98"/>
    <w:rsid w:val="00D52B91"/>
    <w:rsid w:val="00D52CD8"/>
    <w:rsid w:val="00D53C64"/>
    <w:rsid w:val="00D541C0"/>
    <w:rsid w:val="00D56467"/>
    <w:rsid w:val="00D61E34"/>
    <w:rsid w:val="00D62186"/>
    <w:rsid w:val="00D639FF"/>
    <w:rsid w:val="00D64FD1"/>
    <w:rsid w:val="00D65456"/>
    <w:rsid w:val="00D66B9D"/>
    <w:rsid w:val="00D72F6F"/>
    <w:rsid w:val="00D7434C"/>
    <w:rsid w:val="00D75149"/>
    <w:rsid w:val="00D76515"/>
    <w:rsid w:val="00D76BE0"/>
    <w:rsid w:val="00D774A0"/>
    <w:rsid w:val="00D82027"/>
    <w:rsid w:val="00D83514"/>
    <w:rsid w:val="00D843A0"/>
    <w:rsid w:val="00D85745"/>
    <w:rsid w:val="00D86870"/>
    <w:rsid w:val="00D87AAF"/>
    <w:rsid w:val="00D87BC9"/>
    <w:rsid w:val="00D9037F"/>
    <w:rsid w:val="00D9398B"/>
    <w:rsid w:val="00D9754F"/>
    <w:rsid w:val="00D97C88"/>
    <w:rsid w:val="00DA0602"/>
    <w:rsid w:val="00DA0726"/>
    <w:rsid w:val="00DA158B"/>
    <w:rsid w:val="00DA21D0"/>
    <w:rsid w:val="00DA3136"/>
    <w:rsid w:val="00DA5908"/>
    <w:rsid w:val="00DA5924"/>
    <w:rsid w:val="00DA605D"/>
    <w:rsid w:val="00DA628A"/>
    <w:rsid w:val="00DB220C"/>
    <w:rsid w:val="00DB39DA"/>
    <w:rsid w:val="00DB4BB9"/>
    <w:rsid w:val="00DB564F"/>
    <w:rsid w:val="00DB6DA2"/>
    <w:rsid w:val="00DC27F3"/>
    <w:rsid w:val="00DC364C"/>
    <w:rsid w:val="00DC4471"/>
    <w:rsid w:val="00DC45F2"/>
    <w:rsid w:val="00DC46D9"/>
    <w:rsid w:val="00DC561D"/>
    <w:rsid w:val="00DC5C9A"/>
    <w:rsid w:val="00DC5E0C"/>
    <w:rsid w:val="00DD1EA9"/>
    <w:rsid w:val="00DD23DF"/>
    <w:rsid w:val="00DD28EF"/>
    <w:rsid w:val="00DD36EC"/>
    <w:rsid w:val="00DD4688"/>
    <w:rsid w:val="00DD4CAF"/>
    <w:rsid w:val="00DD53BA"/>
    <w:rsid w:val="00DE1ACC"/>
    <w:rsid w:val="00DE1AEF"/>
    <w:rsid w:val="00DE2E7A"/>
    <w:rsid w:val="00DE41A8"/>
    <w:rsid w:val="00DE5A59"/>
    <w:rsid w:val="00DE6ECD"/>
    <w:rsid w:val="00DE74C8"/>
    <w:rsid w:val="00DE7DBC"/>
    <w:rsid w:val="00DF101F"/>
    <w:rsid w:val="00DF164D"/>
    <w:rsid w:val="00DF189B"/>
    <w:rsid w:val="00DF3F09"/>
    <w:rsid w:val="00DF41DB"/>
    <w:rsid w:val="00DF53AD"/>
    <w:rsid w:val="00DF53B9"/>
    <w:rsid w:val="00DF55CE"/>
    <w:rsid w:val="00DF5C55"/>
    <w:rsid w:val="00DF5EE6"/>
    <w:rsid w:val="00DF67CA"/>
    <w:rsid w:val="00DF7A47"/>
    <w:rsid w:val="00E00B2D"/>
    <w:rsid w:val="00E01025"/>
    <w:rsid w:val="00E01CD5"/>
    <w:rsid w:val="00E020D6"/>
    <w:rsid w:val="00E02AA3"/>
    <w:rsid w:val="00E02B75"/>
    <w:rsid w:val="00E0430B"/>
    <w:rsid w:val="00E051AA"/>
    <w:rsid w:val="00E06FCF"/>
    <w:rsid w:val="00E0792A"/>
    <w:rsid w:val="00E07F2C"/>
    <w:rsid w:val="00E109E5"/>
    <w:rsid w:val="00E10B0C"/>
    <w:rsid w:val="00E11545"/>
    <w:rsid w:val="00E115CE"/>
    <w:rsid w:val="00E13D79"/>
    <w:rsid w:val="00E170FC"/>
    <w:rsid w:val="00E175BC"/>
    <w:rsid w:val="00E17C47"/>
    <w:rsid w:val="00E2092C"/>
    <w:rsid w:val="00E2262E"/>
    <w:rsid w:val="00E2341B"/>
    <w:rsid w:val="00E24A39"/>
    <w:rsid w:val="00E26FCF"/>
    <w:rsid w:val="00E27211"/>
    <w:rsid w:val="00E27C07"/>
    <w:rsid w:val="00E300ED"/>
    <w:rsid w:val="00E32C32"/>
    <w:rsid w:val="00E32D7C"/>
    <w:rsid w:val="00E372F4"/>
    <w:rsid w:val="00E40731"/>
    <w:rsid w:val="00E423B0"/>
    <w:rsid w:val="00E44329"/>
    <w:rsid w:val="00E451D5"/>
    <w:rsid w:val="00E46C2B"/>
    <w:rsid w:val="00E46EDD"/>
    <w:rsid w:val="00E46FB5"/>
    <w:rsid w:val="00E50895"/>
    <w:rsid w:val="00E50DCF"/>
    <w:rsid w:val="00E5146B"/>
    <w:rsid w:val="00E52350"/>
    <w:rsid w:val="00E53AC5"/>
    <w:rsid w:val="00E57033"/>
    <w:rsid w:val="00E60574"/>
    <w:rsid w:val="00E673BB"/>
    <w:rsid w:val="00E71B4C"/>
    <w:rsid w:val="00E7540F"/>
    <w:rsid w:val="00E8091B"/>
    <w:rsid w:val="00E80931"/>
    <w:rsid w:val="00E80DA5"/>
    <w:rsid w:val="00E8228E"/>
    <w:rsid w:val="00E87331"/>
    <w:rsid w:val="00E879E1"/>
    <w:rsid w:val="00E91133"/>
    <w:rsid w:val="00E91BF2"/>
    <w:rsid w:val="00E9429B"/>
    <w:rsid w:val="00E960E6"/>
    <w:rsid w:val="00E973EE"/>
    <w:rsid w:val="00EA009D"/>
    <w:rsid w:val="00EA1262"/>
    <w:rsid w:val="00EA2023"/>
    <w:rsid w:val="00EA3249"/>
    <w:rsid w:val="00EA328E"/>
    <w:rsid w:val="00EA448F"/>
    <w:rsid w:val="00EA52EB"/>
    <w:rsid w:val="00EA5ADE"/>
    <w:rsid w:val="00EA73B0"/>
    <w:rsid w:val="00EB1045"/>
    <w:rsid w:val="00EB14E9"/>
    <w:rsid w:val="00EB1E4A"/>
    <w:rsid w:val="00EB4FA5"/>
    <w:rsid w:val="00EB59F5"/>
    <w:rsid w:val="00EB5B61"/>
    <w:rsid w:val="00EB60F0"/>
    <w:rsid w:val="00EB6476"/>
    <w:rsid w:val="00EC05C5"/>
    <w:rsid w:val="00EC112C"/>
    <w:rsid w:val="00EC33D1"/>
    <w:rsid w:val="00EC4169"/>
    <w:rsid w:val="00EC43D8"/>
    <w:rsid w:val="00EC5C9B"/>
    <w:rsid w:val="00EC5D2D"/>
    <w:rsid w:val="00ED3172"/>
    <w:rsid w:val="00ED4AF7"/>
    <w:rsid w:val="00ED766B"/>
    <w:rsid w:val="00ED7949"/>
    <w:rsid w:val="00EE4B9A"/>
    <w:rsid w:val="00EE5E45"/>
    <w:rsid w:val="00EE618E"/>
    <w:rsid w:val="00EE622F"/>
    <w:rsid w:val="00EE74F0"/>
    <w:rsid w:val="00EE78BC"/>
    <w:rsid w:val="00EE7B8F"/>
    <w:rsid w:val="00EF0C7D"/>
    <w:rsid w:val="00EF2310"/>
    <w:rsid w:val="00EF2415"/>
    <w:rsid w:val="00EF2B28"/>
    <w:rsid w:val="00EF3BD5"/>
    <w:rsid w:val="00EF3D7E"/>
    <w:rsid w:val="00EF5F30"/>
    <w:rsid w:val="00EF65A7"/>
    <w:rsid w:val="00F07BFE"/>
    <w:rsid w:val="00F10314"/>
    <w:rsid w:val="00F103F8"/>
    <w:rsid w:val="00F10B84"/>
    <w:rsid w:val="00F11632"/>
    <w:rsid w:val="00F11FDC"/>
    <w:rsid w:val="00F127C2"/>
    <w:rsid w:val="00F12FFF"/>
    <w:rsid w:val="00F13F65"/>
    <w:rsid w:val="00F14B6F"/>
    <w:rsid w:val="00F14D0F"/>
    <w:rsid w:val="00F14F6D"/>
    <w:rsid w:val="00F15231"/>
    <w:rsid w:val="00F171F7"/>
    <w:rsid w:val="00F17459"/>
    <w:rsid w:val="00F20479"/>
    <w:rsid w:val="00F20C7E"/>
    <w:rsid w:val="00F2189D"/>
    <w:rsid w:val="00F21CB6"/>
    <w:rsid w:val="00F22367"/>
    <w:rsid w:val="00F24798"/>
    <w:rsid w:val="00F25D64"/>
    <w:rsid w:val="00F322BC"/>
    <w:rsid w:val="00F33E0E"/>
    <w:rsid w:val="00F3405A"/>
    <w:rsid w:val="00F361BB"/>
    <w:rsid w:val="00F3663A"/>
    <w:rsid w:val="00F36903"/>
    <w:rsid w:val="00F37833"/>
    <w:rsid w:val="00F37F14"/>
    <w:rsid w:val="00F42AAE"/>
    <w:rsid w:val="00F45FFF"/>
    <w:rsid w:val="00F46C12"/>
    <w:rsid w:val="00F50741"/>
    <w:rsid w:val="00F51369"/>
    <w:rsid w:val="00F5195C"/>
    <w:rsid w:val="00F54568"/>
    <w:rsid w:val="00F555D6"/>
    <w:rsid w:val="00F57CC6"/>
    <w:rsid w:val="00F57CF6"/>
    <w:rsid w:val="00F615BF"/>
    <w:rsid w:val="00F626D1"/>
    <w:rsid w:val="00F62A91"/>
    <w:rsid w:val="00F62F59"/>
    <w:rsid w:val="00F63494"/>
    <w:rsid w:val="00F63918"/>
    <w:rsid w:val="00F66247"/>
    <w:rsid w:val="00F678FC"/>
    <w:rsid w:val="00F704CD"/>
    <w:rsid w:val="00F71435"/>
    <w:rsid w:val="00F72A9C"/>
    <w:rsid w:val="00F72DCA"/>
    <w:rsid w:val="00F75D52"/>
    <w:rsid w:val="00F75EAD"/>
    <w:rsid w:val="00F771C0"/>
    <w:rsid w:val="00F801B9"/>
    <w:rsid w:val="00F809AA"/>
    <w:rsid w:val="00F80F7D"/>
    <w:rsid w:val="00F834E0"/>
    <w:rsid w:val="00F83C9C"/>
    <w:rsid w:val="00F841B9"/>
    <w:rsid w:val="00F84A39"/>
    <w:rsid w:val="00F85EEE"/>
    <w:rsid w:val="00F86F96"/>
    <w:rsid w:val="00F870A7"/>
    <w:rsid w:val="00F874F6"/>
    <w:rsid w:val="00F923F7"/>
    <w:rsid w:val="00F924CD"/>
    <w:rsid w:val="00F93D4C"/>
    <w:rsid w:val="00F94C8A"/>
    <w:rsid w:val="00F94F15"/>
    <w:rsid w:val="00F952FB"/>
    <w:rsid w:val="00F95673"/>
    <w:rsid w:val="00F958E1"/>
    <w:rsid w:val="00F96464"/>
    <w:rsid w:val="00F96C97"/>
    <w:rsid w:val="00F975F0"/>
    <w:rsid w:val="00FA1EDE"/>
    <w:rsid w:val="00FA295D"/>
    <w:rsid w:val="00FA2DCF"/>
    <w:rsid w:val="00FA3A42"/>
    <w:rsid w:val="00FA731A"/>
    <w:rsid w:val="00FB156C"/>
    <w:rsid w:val="00FB1840"/>
    <w:rsid w:val="00FB1CFB"/>
    <w:rsid w:val="00FB3453"/>
    <w:rsid w:val="00FB353D"/>
    <w:rsid w:val="00FB7B72"/>
    <w:rsid w:val="00FB7C21"/>
    <w:rsid w:val="00FC0792"/>
    <w:rsid w:val="00FC0E64"/>
    <w:rsid w:val="00FC2D74"/>
    <w:rsid w:val="00FC6617"/>
    <w:rsid w:val="00FC6D8C"/>
    <w:rsid w:val="00FC7BED"/>
    <w:rsid w:val="00FD02BA"/>
    <w:rsid w:val="00FD0E2F"/>
    <w:rsid w:val="00FD0F91"/>
    <w:rsid w:val="00FD1057"/>
    <w:rsid w:val="00FD15B2"/>
    <w:rsid w:val="00FD54D3"/>
    <w:rsid w:val="00FE313A"/>
    <w:rsid w:val="00FE3474"/>
    <w:rsid w:val="00FE40C0"/>
    <w:rsid w:val="00FE67C0"/>
    <w:rsid w:val="00FF0F48"/>
    <w:rsid w:val="00FF13F9"/>
    <w:rsid w:val="00FF1C9F"/>
    <w:rsid w:val="00FF27AB"/>
    <w:rsid w:val="00FF27AE"/>
    <w:rsid w:val="00FF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C8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86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751672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FA731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86E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  <w:style w:type="character" w:customStyle="1" w:styleId="FontStyle50">
    <w:name w:val="Font Style50"/>
    <w:rsid w:val="00B929A6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B929A6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1F3A5D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8277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70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164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809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221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436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05402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59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89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964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018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713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343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03917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50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836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02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0051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3258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5264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1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75171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68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31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56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156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193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440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mytrohrunytskyi/Lab7_AI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C52ED-76D9-4ED3-915A-6F199DE1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</Template>
  <TotalTime>21</TotalTime>
  <Pages>7</Pages>
  <Words>7084</Words>
  <Characters>4038</Characters>
  <Application>Microsoft Office Word</Application>
  <DocSecurity>0</DocSecurity>
  <Lines>33</Lines>
  <Paragraphs>22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Груницький Дмитро</dc:creator>
  <cp:lastModifiedBy>Димка</cp:lastModifiedBy>
  <cp:revision>19</cp:revision>
  <cp:lastPrinted>2023-11-09T17:11:00Z</cp:lastPrinted>
  <dcterms:created xsi:type="dcterms:W3CDTF">2023-11-10T12:06:00Z</dcterms:created>
  <dcterms:modified xsi:type="dcterms:W3CDTF">2023-11-10T12:24:00Z</dcterms:modified>
</cp:coreProperties>
</file>